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25" w:rsidRDefault="004B4CEE">
      <w:pPr>
        <w:pStyle w:val="Title"/>
        <w:rPr>
          <w:rFonts w:eastAsia="MS Mincho"/>
        </w:rPr>
      </w:pPr>
      <w:r>
        <w:rPr>
          <w:rFonts w:eastAsia="MS Mincho" w:hint="eastAsia"/>
        </w:rPr>
        <w:t>CSE 532 Project</w:t>
      </w:r>
      <w:r>
        <w:rPr>
          <w:rFonts w:eastAsia="MS Mincho"/>
        </w:rPr>
        <w:t xml:space="preserve"> </w:t>
      </w:r>
      <w:r>
        <w:rPr>
          <w:rFonts w:eastAsia="MS Mincho" w:hint="eastAsia"/>
        </w:rPr>
        <w:t>2 Report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 w:hint="eastAsia"/>
        </w:rPr>
        <w:t xml:space="preserve"> </w:t>
      </w:r>
      <w:r>
        <w:rPr>
          <w:rFonts w:eastAsia="MS Mincho"/>
        </w:rPr>
        <w:t>109892492 Hao-Tsung Yang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/>
        </w:rPr>
        <w:t>109247869 Kin Sum Liu</w:t>
      </w:r>
    </w:p>
    <w:p w:rsidR="006878E4" w:rsidRPr="004B4CEE" w:rsidRDefault="006878E4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eastAsia="MS Mincho" w:hint="eastAsia"/>
        </w:rPr>
      </w:pPr>
      <w:r>
        <w:rPr>
          <w:rFonts w:ascii="CMBX10" w:hAnsi="CMBX10" w:cs="CMBX10"/>
        </w:rPr>
        <w:t xml:space="preserve">We, pledge </w:t>
      </w:r>
      <w:r>
        <w:rPr>
          <w:rFonts w:ascii="CMBX10" w:hAnsi="CMBX10" w:cs="CMBX10"/>
        </w:rPr>
        <w:t>our</w:t>
      </w:r>
      <w:r>
        <w:rPr>
          <w:rFonts w:ascii="CMBX10" w:hAnsi="CMBX10" w:cs="CMBX10"/>
        </w:rPr>
        <w:t xml:space="preserve"> honor that all parts</w:t>
      </w:r>
      <w:r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 xml:space="preserve">of this project were done by </w:t>
      </w:r>
      <w:r>
        <w:rPr>
          <w:rFonts w:ascii="CMBX10" w:hAnsi="CMBX10" w:cs="CMBX10"/>
        </w:rPr>
        <w:t>us</w:t>
      </w:r>
      <w:r>
        <w:rPr>
          <w:rFonts w:ascii="CMBX10" w:hAnsi="CMBX10" w:cs="CMBX10"/>
        </w:rPr>
        <w:t xml:space="preserve"> alone and without collaboration with</w:t>
      </w:r>
      <w:r>
        <w:rPr>
          <w:rFonts w:ascii="CMBX10" w:hAnsi="CMBX10" w:cs="CMBX10"/>
        </w:rPr>
        <w:t xml:space="preserve"> </w:t>
      </w:r>
      <w:r>
        <w:rPr>
          <w:rFonts w:ascii="CMBX10" w:hAnsi="CMBX10" w:cs="CMBX10"/>
        </w:rPr>
        <w:t>anybody else.</w:t>
      </w:r>
    </w:p>
    <w:p w:rsidR="00CD0F25" w:rsidRDefault="004B4CEE">
      <w:pPr>
        <w:pStyle w:val="Heading1"/>
      </w:pPr>
      <w:r>
        <w:t>E-R design</w:t>
      </w:r>
    </w:p>
    <w:p w:rsidR="00C74756" w:rsidRDefault="00B86D7F" w:rsidP="00C74756">
      <w:r>
        <w:rPr>
          <w:noProof/>
          <w:lang w:eastAsia="zh-TW"/>
        </w:rPr>
        <w:drawing>
          <wp:inline distT="0" distB="0" distL="0" distR="0">
            <wp:extent cx="5943600" cy="549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014F DB-P2 - Support Process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56" w:rsidRDefault="00C74756">
      <w:pPr>
        <w:rPr>
          <w:rFonts w:eastAsia="新細明體"/>
          <w:lang w:eastAsia="zh-TW"/>
        </w:rPr>
      </w:pPr>
      <w:r>
        <w:t>Pink</w:t>
      </w:r>
      <w:r w:rsidR="004E63C7">
        <w:t>s</w:t>
      </w:r>
      <w:r>
        <w:t xml:space="preserve"> </w:t>
      </w:r>
      <w:r>
        <w:rPr>
          <w:rFonts w:eastAsia="新細明體" w:hint="eastAsia"/>
          <w:lang w:eastAsia="zh-TW"/>
        </w:rPr>
        <w:t xml:space="preserve">are </w:t>
      </w:r>
      <w:r w:rsidR="004E63C7">
        <w:rPr>
          <w:rFonts w:eastAsia="新細明體"/>
          <w:lang w:eastAsia="zh-TW"/>
        </w:rPr>
        <w:t>basic types</w:t>
      </w:r>
      <w:r w:rsidR="004E63C7">
        <w:rPr>
          <w:rFonts w:eastAsia="新細明體" w:hint="eastAsia"/>
          <w:lang w:eastAsia="zh-TW"/>
        </w:rPr>
        <w:t xml:space="preserve">, blues are </w:t>
      </w:r>
      <w:r w:rsidR="00B86D7F">
        <w:rPr>
          <w:rFonts w:eastAsia="新細明體"/>
          <w:lang w:eastAsia="zh-TW"/>
        </w:rPr>
        <w:t>UDTs</w:t>
      </w:r>
      <w:r w:rsidR="004E63C7">
        <w:rPr>
          <w:rFonts w:eastAsia="新細明體" w:hint="eastAsia"/>
          <w:lang w:eastAsia="zh-TW"/>
        </w:rPr>
        <w:t xml:space="preserve">, </w:t>
      </w:r>
      <w:r w:rsidR="00B86D7F">
        <w:rPr>
          <w:rFonts w:eastAsia="新細明體"/>
          <w:lang w:eastAsia="zh-TW"/>
        </w:rPr>
        <w:t>g</w:t>
      </w:r>
      <w:r w:rsidR="004E63C7">
        <w:rPr>
          <w:rFonts w:eastAsia="新細明體" w:hint="eastAsia"/>
          <w:lang w:eastAsia="zh-TW"/>
        </w:rPr>
        <w:t>reen</w:t>
      </w:r>
      <w:r w:rsidR="00B86D7F">
        <w:rPr>
          <w:rFonts w:eastAsia="新細明體"/>
          <w:lang w:eastAsia="zh-TW"/>
        </w:rPr>
        <w:t>s</w:t>
      </w:r>
      <w:r w:rsidR="004E63C7">
        <w:rPr>
          <w:rFonts w:eastAsia="新細明體" w:hint="eastAsia"/>
          <w:lang w:eastAsia="zh-TW"/>
        </w:rPr>
        <w:t xml:space="preserve"> are tables</w:t>
      </w:r>
      <w:r w:rsidR="004E63C7">
        <w:rPr>
          <w:rFonts w:eastAsia="新細明體"/>
          <w:lang w:eastAsia="zh-TW"/>
        </w:rPr>
        <w:t>.</w:t>
      </w:r>
    </w:p>
    <w:p w:rsidR="0071783A" w:rsidRDefault="0071783A" w:rsidP="0071783A">
      <w:pPr>
        <w:pStyle w:val="Heading1"/>
        <w:numPr>
          <w:ilvl w:val="0"/>
          <w:numId w:val="1"/>
        </w:numPr>
      </w:pPr>
      <w:r>
        <w:lastRenderedPageBreak/>
        <w:t>Database Scheme</w:t>
      </w:r>
    </w:p>
    <w:p w:rsidR="0071783A" w:rsidRDefault="008C7092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In this projects, we have </w:t>
      </w:r>
      <w:r w:rsidR="00B86D7F">
        <w:rPr>
          <w:rFonts w:eastAsia="新細明體"/>
          <w:lang w:eastAsia="zh-TW"/>
        </w:rPr>
        <w:t>5</w:t>
      </w:r>
      <w:r>
        <w:rPr>
          <w:rFonts w:eastAsia="新細明體" w:hint="eastAsia"/>
          <w:lang w:eastAsia="zh-TW"/>
        </w:rPr>
        <w:t xml:space="preserve"> </w:t>
      </w:r>
      <w:r w:rsidR="00B86D7F">
        <w:rPr>
          <w:rFonts w:eastAsia="新細明體"/>
          <w:lang w:eastAsia="zh-TW"/>
        </w:rPr>
        <w:t>UDTs</w:t>
      </w:r>
      <w:r>
        <w:rPr>
          <w:rFonts w:eastAsia="新細明體" w:hint="eastAsia"/>
          <w:lang w:eastAsia="zh-TW"/>
        </w:rPr>
        <w:t>:</w:t>
      </w:r>
    </w:p>
    <w:p w:rsidR="008C7092" w:rsidRDefault="004E63C7" w:rsidP="008C7092">
      <w:pPr>
        <w:pStyle w:val="ListParagraph"/>
        <w:numPr>
          <w:ilvl w:val="0"/>
          <w:numId w:val="13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Person type</w:t>
      </w:r>
      <w:r w:rsidR="008C7092">
        <w:rPr>
          <w:rFonts w:eastAsia="新細明體" w:hint="eastAsia"/>
          <w:lang w:eastAsia="zh-TW"/>
        </w:rPr>
        <w:t>: Save the</w:t>
      </w:r>
      <w:r w:rsidR="009670DC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person </w:t>
      </w:r>
      <w:r w:rsidR="009670DC">
        <w:rPr>
          <w:rFonts w:eastAsia="新細明體" w:hint="eastAsia"/>
          <w:lang w:eastAsia="zh-TW"/>
        </w:rPr>
        <w:t>name attribute only</w:t>
      </w:r>
      <w:r w:rsidR="008C7092">
        <w:rPr>
          <w:rFonts w:eastAsia="新細明體" w:hint="eastAsia"/>
          <w:lang w:eastAsia="zh-TW"/>
        </w:rPr>
        <w:t>.</w:t>
      </w:r>
    </w:p>
    <w:p w:rsidR="004E63C7" w:rsidRDefault="004E63C7" w:rsidP="008C7092">
      <w:pPr>
        <w:pStyle w:val="ListParagraph"/>
        <w:numPr>
          <w:ilvl w:val="0"/>
          <w:numId w:val="13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Piece type: Save the piece name attribute only.</w:t>
      </w:r>
    </w:p>
    <w:p w:rsidR="004E63C7" w:rsidRDefault="004E63C7" w:rsidP="008C7092">
      <w:pPr>
        <w:pStyle w:val="ListParagraph"/>
        <w:numPr>
          <w:ilvl w:val="0"/>
          <w:numId w:val="13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Result type: Have the score attribute and judge person.</w:t>
      </w:r>
    </w:p>
    <w:p w:rsidR="004E63C7" w:rsidRDefault="004E63C7" w:rsidP="008C7092">
      <w:pPr>
        <w:pStyle w:val="ListParagraph"/>
        <w:numPr>
          <w:ilvl w:val="0"/>
          <w:numId w:val="13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Performance type: Have the oid of Contestant table, oid of Piece table and the arrays that save multiple result type objects.</w:t>
      </w:r>
    </w:p>
    <w:p w:rsidR="00B86D7F" w:rsidRDefault="00B86D7F" w:rsidP="008C7092">
      <w:pPr>
        <w:pStyle w:val="ListParagraph"/>
        <w:numPr>
          <w:ilvl w:val="0"/>
          <w:numId w:val="13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Show types: Have the date attribute.</w:t>
      </w:r>
    </w:p>
    <w:p w:rsidR="00B86D7F" w:rsidRPr="00B86D7F" w:rsidRDefault="00B86D7F" w:rsidP="00B86D7F">
      <w:pPr>
        <w:rPr>
          <w:rFonts w:eastAsia="新細明體" w:hint="eastAsia"/>
          <w:lang w:eastAsia="zh-TW"/>
        </w:rPr>
      </w:pPr>
      <w:r w:rsidRPr="00B86D7F">
        <w:rPr>
          <w:rFonts w:eastAsia="新細明體" w:hint="eastAsia"/>
          <w:lang w:eastAsia="zh-TW"/>
        </w:rPr>
        <w:t>A</w:t>
      </w:r>
      <w:r w:rsidRPr="00B86D7F">
        <w:rPr>
          <w:rFonts w:eastAsia="新細明體"/>
          <w:lang w:eastAsia="zh-TW"/>
        </w:rPr>
        <w:t>nd 6</w:t>
      </w:r>
      <w:r>
        <w:rPr>
          <w:rFonts w:eastAsia="新細明體"/>
          <w:lang w:eastAsia="zh-TW"/>
        </w:rPr>
        <w:t xml:space="preserve"> </w:t>
      </w:r>
      <w:r w:rsidR="00165946">
        <w:rPr>
          <w:rFonts w:eastAsia="新細明體"/>
          <w:lang w:eastAsia="zh-TW"/>
        </w:rPr>
        <w:t xml:space="preserve">typed </w:t>
      </w:r>
      <w:r>
        <w:rPr>
          <w:rFonts w:eastAsia="新細明體"/>
          <w:lang w:eastAsia="zh-TW"/>
        </w:rPr>
        <w:t>tables</w:t>
      </w:r>
      <w:r w:rsidR="0001332B">
        <w:rPr>
          <w:rFonts w:eastAsia="新細明體"/>
          <w:lang w:eastAsia="zh-TW"/>
        </w:rPr>
        <w:t>:</w:t>
      </w:r>
    </w:p>
    <w:p w:rsidR="008C7092" w:rsidRPr="0001332B" w:rsidRDefault="0001332B" w:rsidP="0001332B">
      <w:pPr>
        <w:pStyle w:val="ListParagraph"/>
        <w:numPr>
          <w:ilvl w:val="0"/>
          <w:numId w:val="15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Contestants</w:t>
      </w:r>
      <w:r w:rsidR="009D059D" w:rsidRPr="0001332B">
        <w:rPr>
          <w:rFonts w:eastAsia="新細明體" w:hint="eastAsia"/>
          <w:lang w:eastAsia="zh-TW"/>
        </w:rPr>
        <w:t xml:space="preserve">: </w:t>
      </w:r>
      <w:r w:rsidR="00165946">
        <w:rPr>
          <w:rFonts w:eastAsia="新細明體"/>
          <w:lang w:eastAsia="zh-TW"/>
        </w:rPr>
        <w:t>C</w:t>
      </w:r>
      <w:r>
        <w:rPr>
          <w:rFonts w:eastAsia="新細明體"/>
          <w:lang w:eastAsia="zh-TW"/>
        </w:rPr>
        <w:t>ontain</w:t>
      </w:r>
      <w:r w:rsidR="00165946">
        <w:rPr>
          <w:rFonts w:eastAsia="新細明體"/>
          <w:lang w:eastAsia="zh-TW"/>
        </w:rPr>
        <w:t>s</w:t>
      </w:r>
      <w:r>
        <w:rPr>
          <w:rFonts w:eastAsia="新細明體"/>
          <w:lang w:eastAsia="zh-TW"/>
        </w:rPr>
        <w:t xml:space="preserve"> Person Type w/ unique name.</w:t>
      </w:r>
      <w:r w:rsidR="00165946">
        <w:rPr>
          <w:rFonts w:eastAsia="新細明體"/>
          <w:lang w:eastAsia="zh-TW"/>
        </w:rPr>
        <w:t xml:space="preserve"> Save all the contestants.</w:t>
      </w:r>
    </w:p>
    <w:p w:rsidR="009D059D" w:rsidRDefault="0001332B" w:rsidP="0001332B">
      <w:pPr>
        <w:pStyle w:val="ListParagraph"/>
        <w:numPr>
          <w:ilvl w:val="0"/>
          <w:numId w:val="15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J</w:t>
      </w:r>
      <w:r>
        <w:rPr>
          <w:rFonts w:eastAsia="新細明體"/>
          <w:lang w:eastAsia="zh-TW"/>
        </w:rPr>
        <w:t xml:space="preserve">udges: </w:t>
      </w:r>
      <w:r w:rsidR="00165946">
        <w:rPr>
          <w:rFonts w:eastAsia="新細明體"/>
          <w:lang w:eastAsia="zh-TW"/>
        </w:rPr>
        <w:t>C</w:t>
      </w:r>
      <w:r>
        <w:rPr>
          <w:rFonts w:eastAsia="新細明體"/>
          <w:lang w:eastAsia="zh-TW"/>
        </w:rPr>
        <w:t>ontain</w:t>
      </w:r>
      <w:r w:rsidR="00165946">
        <w:rPr>
          <w:rFonts w:eastAsia="新細明體"/>
          <w:lang w:eastAsia="zh-TW"/>
        </w:rPr>
        <w:t>s</w:t>
      </w:r>
      <w:r>
        <w:rPr>
          <w:rFonts w:eastAsia="新細明體"/>
          <w:lang w:eastAsia="zh-TW"/>
        </w:rPr>
        <w:t xml:space="preserve"> Person Type w/ unique name.</w:t>
      </w:r>
      <w:r w:rsidR="00165946">
        <w:rPr>
          <w:rFonts w:eastAsia="新細明體"/>
          <w:lang w:eastAsia="zh-TW"/>
        </w:rPr>
        <w:t xml:space="preserve"> </w:t>
      </w:r>
      <w:r w:rsidR="00165946">
        <w:rPr>
          <w:rFonts w:eastAsia="新細明體"/>
          <w:lang w:eastAsia="zh-TW"/>
        </w:rPr>
        <w:t xml:space="preserve">Save all the </w:t>
      </w:r>
      <w:r w:rsidR="00165946">
        <w:rPr>
          <w:rFonts w:eastAsia="新細明體"/>
          <w:lang w:eastAsia="zh-TW"/>
        </w:rPr>
        <w:t>judges</w:t>
      </w:r>
      <w:r w:rsidR="00165946">
        <w:rPr>
          <w:rFonts w:eastAsia="新細明體"/>
          <w:lang w:eastAsia="zh-TW"/>
        </w:rPr>
        <w:t>.</w:t>
      </w:r>
    </w:p>
    <w:p w:rsidR="0001332B" w:rsidRPr="0001332B" w:rsidRDefault="00165946" w:rsidP="0001332B">
      <w:pPr>
        <w:pStyle w:val="ListParagraph"/>
        <w:numPr>
          <w:ilvl w:val="0"/>
          <w:numId w:val="15"/>
        </w:num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>Pieces: C</w:t>
      </w:r>
      <w:r w:rsidR="0001332B">
        <w:rPr>
          <w:rFonts w:eastAsia="新細明體"/>
          <w:lang w:eastAsia="zh-TW"/>
        </w:rPr>
        <w:t>ontain</w:t>
      </w:r>
      <w:r>
        <w:rPr>
          <w:rFonts w:eastAsia="新細明體"/>
          <w:lang w:eastAsia="zh-TW"/>
        </w:rPr>
        <w:t>s</w:t>
      </w:r>
      <w:r w:rsidR="0001332B">
        <w:rPr>
          <w:rFonts w:eastAsia="新細明體"/>
          <w:lang w:eastAsia="zh-TW"/>
        </w:rPr>
        <w:t xml:space="preserve"> Piece Type w/ unique name.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/>
          <w:lang w:eastAsia="zh-TW"/>
        </w:rPr>
        <w:t>Save all the</w:t>
      </w:r>
      <w:r>
        <w:rPr>
          <w:rFonts w:eastAsia="新細明體"/>
          <w:lang w:eastAsia="zh-TW"/>
        </w:rPr>
        <w:t xml:space="preserve"> pieces </w:t>
      </w:r>
      <w:r>
        <w:rPr>
          <w:rFonts w:eastAsia="新細明體"/>
          <w:lang w:eastAsia="zh-TW"/>
        </w:rPr>
        <w:t>.</w:t>
      </w:r>
    </w:p>
    <w:p w:rsidR="00165946" w:rsidRDefault="00A576AA" w:rsidP="00165946">
      <w:pPr>
        <w:pStyle w:val="ListParagraph"/>
        <w:numPr>
          <w:ilvl w:val="0"/>
          <w:numId w:val="15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Shows: Save the date attribute only. Remember the date when the show start.</w:t>
      </w:r>
    </w:p>
    <w:p w:rsidR="00165946" w:rsidRDefault="00A576AA" w:rsidP="00165946">
      <w:pPr>
        <w:pStyle w:val="ListParagraph"/>
        <w:numPr>
          <w:ilvl w:val="0"/>
          <w:numId w:val="15"/>
        </w:numPr>
        <w:rPr>
          <w:rFonts w:eastAsia="新細明體"/>
          <w:lang w:eastAsia="zh-TW"/>
        </w:rPr>
      </w:pPr>
      <w:r w:rsidRPr="00165946">
        <w:rPr>
          <w:rFonts w:eastAsia="新細明體"/>
          <w:lang w:eastAsia="zh-TW"/>
        </w:rPr>
        <w:t>Performance</w:t>
      </w:r>
      <w:r w:rsidR="00165946">
        <w:rPr>
          <w:rFonts w:eastAsia="新細明體"/>
          <w:lang w:eastAsia="zh-TW"/>
        </w:rPr>
        <w:t xml:space="preserve">s: Contains Performance Type w/ one oid in </w:t>
      </w:r>
      <w:r w:rsidRPr="00165946">
        <w:rPr>
          <w:rFonts w:eastAsia="新細明體"/>
          <w:lang w:eastAsia="zh-TW"/>
        </w:rPr>
        <w:t xml:space="preserve">contestant, </w:t>
      </w:r>
      <w:r w:rsidR="00165946">
        <w:rPr>
          <w:rFonts w:eastAsia="新細明體"/>
          <w:lang w:eastAsia="zh-TW"/>
        </w:rPr>
        <w:t xml:space="preserve">one oid in </w:t>
      </w:r>
      <w:r w:rsidRPr="00165946">
        <w:rPr>
          <w:rFonts w:eastAsia="新細明體"/>
          <w:lang w:eastAsia="zh-TW"/>
        </w:rPr>
        <w:t>piece</w:t>
      </w:r>
      <w:r w:rsidR="00165946">
        <w:rPr>
          <w:rFonts w:eastAsia="新細明體"/>
          <w:lang w:eastAsia="zh-TW"/>
        </w:rPr>
        <w:t>s</w:t>
      </w:r>
      <w:r w:rsidRPr="00165946">
        <w:rPr>
          <w:rFonts w:eastAsia="新細明體"/>
          <w:lang w:eastAsia="zh-TW"/>
        </w:rPr>
        <w:t xml:space="preserve">, and several results that judges </w:t>
      </w:r>
      <w:r w:rsidR="00165946">
        <w:rPr>
          <w:rFonts w:eastAsia="新細明體"/>
          <w:lang w:eastAsia="zh-TW"/>
        </w:rPr>
        <w:t xml:space="preserve">judge </w:t>
      </w:r>
      <w:r w:rsidRPr="00165946">
        <w:rPr>
          <w:rFonts w:eastAsia="新細明體"/>
          <w:lang w:eastAsia="zh-TW"/>
        </w:rPr>
        <w:t>for the performance</w:t>
      </w:r>
      <w:r w:rsidR="00165946">
        <w:rPr>
          <w:rFonts w:eastAsia="新細明體"/>
          <w:lang w:eastAsia="zh-TW"/>
        </w:rPr>
        <w:t>s</w:t>
      </w:r>
      <w:r w:rsidRPr="00165946">
        <w:rPr>
          <w:rFonts w:eastAsia="新細明體"/>
          <w:lang w:eastAsia="zh-TW"/>
        </w:rPr>
        <w:t>.</w:t>
      </w:r>
    </w:p>
    <w:p w:rsidR="001110D0" w:rsidRPr="00165946" w:rsidRDefault="00165946" w:rsidP="00165946">
      <w:pPr>
        <w:pStyle w:val="ListParagraph"/>
        <w:numPr>
          <w:ilvl w:val="0"/>
          <w:numId w:val="15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Show_performace: Contains one oid in Shows</w:t>
      </w:r>
      <w:r w:rsidR="001110D0" w:rsidRPr="00165946">
        <w:rPr>
          <w:rFonts w:eastAsia="新細明體"/>
          <w:lang w:eastAsia="zh-TW"/>
        </w:rPr>
        <w:t xml:space="preserve"> and </w:t>
      </w:r>
      <w:r>
        <w:rPr>
          <w:rFonts w:eastAsia="新細明體"/>
          <w:lang w:eastAsia="zh-TW"/>
        </w:rPr>
        <w:t xml:space="preserve">one oid in </w:t>
      </w:r>
      <w:r w:rsidR="001110D0" w:rsidRPr="00165946">
        <w:rPr>
          <w:rFonts w:eastAsia="新細明體"/>
          <w:lang w:eastAsia="zh-TW"/>
        </w:rPr>
        <w:t>performance</w:t>
      </w:r>
      <w:r>
        <w:rPr>
          <w:rFonts w:eastAsia="新細明體"/>
          <w:lang w:eastAsia="zh-TW"/>
        </w:rPr>
        <w:t>s</w:t>
      </w:r>
      <w:r w:rsidR="001110D0" w:rsidRPr="00165946">
        <w:rPr>
          <w:rFonts w:eastAsia="新細明體"/>
          <w:lang w:eastAsia="zh-TW"/>
        </w:rPr>
        <w:t>.</w:t>
      </w:r>
      <w:r w:rsidR="00181E8C" w:rsidRPr="00165946">
        <w:rPr>
          <w:rFonts w:eastAsia="新細明體"/>
          <w:lang w:eastAsia="zh-TW"/>
        </w:rPr>
        <w:t xml:space="preserve"> Present when the show start and several performances at that show.</w:t>
      </w:r>
    </w:p>
    <w:p w:rsidR="00181E8C" w:rsidRDefault="00181E8C" w:rsidP="00181E8C">
      <w:pPr>
        <w:pStyle w:val="Heading1"/>
        <w:numPr>
          <w:ilvl w:val="0"/>
          <w:numId w:val="1"/>
        </w:numPr>
      </w:pPr>
      <w:r>
        <w:rPr>
          <w:rFonts w:eastAsia="新細明體" w:hint="eastAsia"/>
          <w:lang w:eastAsia="zh-TW"/>
        </w:rPr>
        <w:t>Inte</w:t>
      </w:r>
      <w:r>
        <w:rPr>
          <w:rFonts w:eastAsia="新細明體"/>
          <w:lang w:eastAsia="zh-TW"/>
        </w:rPr>
        <w:t>grity Constraints</w:t>
      </w:r>
    </w:p>
    <w:p w:rsidR="00181E8C" w:rsidRDefault="002E3739" w:rsidP="00181E8C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Consider </w:t>
      </w:r>
      <w:r>
        <w:rPr>
          <w:rFonts w:eastAsia="新細明體"/>
          <w:lang w:eastAsia="zh-TW"/>
        </w:rPr>
        <w:t>the t</w:t>
      </w:r>
      <w:r>
        <w:rPr>
          <w:rFonts w:eastAsia="新細明體" w:hint="eastAsia"/>
          <w:lang w:eastAsia="zh-TW"/>
        </w:rPr>
        <w:t>able</w:t>
      </w:r>
      <w:r>
        <w:rPr>
          <w:rFonts w:eastAsia="新細明體"/>
          <w:lang w:eastAsia="zh-TW"/>
        </w:rPr>
        <w:t>s</w:t>
      </w:r>
      <w:r>
        <w:rPr>
          <w:rFonts w:eastAsia="新細明體" w:hint="eastAsia"/>
          <w:lang w:eastAsia="zh-TW"/>
        </w:rPr>
        <w:t xml:space="preserve"> we have:</w:t>
      </w:r>
    </w:p>
    <w:p w:rsidR="002E3739" w:rsidRDefault="002E3739" w:rsidP="002E3739">
      <w:pPr>
        <w:pStyle w:val="ListParagraph"/>
        <w:numPr>
          <w:ilvl w:val="0"/>
          <w:numId w:val="16"/>
        </w:numPr>
        <w:rPr>
          <w:rFonts w:eastAsia="新細明體"/>
          <w:lang w:eastAsia="zh-TW"/>
        </w:rPr>
      </w:pPr>
      <w:r w:rsidRPr="002E3739">
        <w:rPr>
          <w:rFonts w:eastAsia="新細明體"/>
          <w:lang w:eastAsia="zh-TW"/>
        </w:rPr>
        <w:t>Contestants</w:t>
      </w:r>
      <w:r w:rsidRPr="002E3739">
        <w:rPr>
          <w:rFonts w:eastAsia="新細明體" w:hint="eastAsia"/>
          <w:lang w:eastAsia="zh-TW"/>
        </w:rPr>
        <w:t>:</w:t>
      </w:r>
      <w:r>
        <w:rPr>
          <w:rFonts w:eastAsia="新細明體"/>
          <w:lang w:eastAsia="zh-TW"/>
        </w:rPr>
        <w:t xml:space="preserve"> Unique Key (name)</w:t>
      </w:r>
      <w:r w:rsidR="00E038EA">
        <w:rPr>
          <w:rFonts w:eastAsia="新細明體"/>
          <w:lang w:eastAsia="zh-TW"/>
        </w:rPr>
        <w:t>. Check length(name) &gt; 0.</w:t>
      </w:r>
    </w:p>
    <w:p w:rsidR="002E3739" w:rsidRDefault="002E3739" w:rsidP="002E3739">
      <w:pPr>
        <w:pStyle w:val="ListParagraph"/>
        <w:numPr>
          <w:ilvl w:val="0"/>
          <w:numId w:val="16"/>
        </w:numPr>
        <w:rPr>
          <w:rFonts w:eastAsia="新細明體"/>
          <w:lang w:eastAsia="zh-TW"/>
        </w:rPr>
      </w:pPr>
      <w:r w:rsidRPr="002E3739">
        <w:rPr>
          <w:rFonts w:eastAsia="新細明體" w:hint="eastAsia"/>
          <w:lang w:eastAsia="zh-TW"/>
        </w:rPr>
        <w:t>J</w:t>
      </w:r>
      <w:r w:rsidRPr="002E3739">
        <w:rPr>
          <w:rFonts w:eastAsia="新細明體"/>
          <w:lang w:eastAsia="zh-TW"/>
        </w:rPr>
        <w:t xml:space="preserve">udges: </w:t>
      </w:r>
      <w:r>
        <w:rPr>
          <w:rFonts w:eastAsia="新細明體"/>
          <w:lang w:eastAsia="zh-TW"/>
        </w:rPr>
        <w:t>Unique Key(name)</w:t>
      </w:r>
      <w:r w:rsidR="00E038EA">
        <w:rPr>
          <w:rFonts w:eastAsia="新細明體"/>
          <w:lang w:eastAsia="zh-TW"/>
        </w:rPr>
        <w:t xml:space="preserve">. Check </w:t>
      </w:r>
      <w:r w:rsidR="00E038EA">
        <w:rPr>
          <w:rFonts w:eastAsia="新細明體" w:hint="eastAsia"/>
          <w:lang w:eastAsia="zh-TW"/>
        </w:rPr>
        <w:t>length(</w:t>
      </w:r>
      <w:r w:rsidR="00E038EA">
        <w:rPr>
          <w:rFonts w:eastAsia="新細明體"/>
          <w:lang w:eastAsia="zh-TW"/>
        </w:rPr>
        <w:t>name</w:t>
      </w:r>
      <w:r w:rsidR="00E038EA">
        <w:rPr>
          <w:rFonts w:eastAsia="新細明體" w:hint="eastAsia"/>
          <w:lang w:eastAsia="zh-TW"/>
        </w:rPr>
        <w:t>)</w:t>
      </w:r>
      <w:r w:rsidR="00E038EA">
        <w:rPr>
          <w:rFonts w:eastAsia="新細明體"/>
          <w:lang w:eastAsia="zh-TW"/>
        </w:rPr>
        <w:t xml:space="preserve"> &gt; 0.</w:t>
      </w:r>
    </w:p>
    <w:p w:rsidR="002E3739" w:rsidRDefault="002E3739" w:rsidP="002E3739">
      <w:pPr>
        <w:pStyle w:val="ListParagraph"/>
        <w:numPr>
          <w:ilvl w:val="0"/>
          <w:numId w:val="16"/>
        </w:numPr>
        <w:rPr>
          <w:rFonts w:eastAsia="新細明體"/>
          <w:lang w:eastAsia="zh-TW"/>
        </w:rPr>
      </w:pPr>
      <w:r w:rsidRPr="002E3739">
        <w:rPr>
          <w:rFonts w:eastAsia="新細明體"/>
          <w:lang w:eastAsia="zh-TW"/>
        </w:rPr>
        <w:t xml:space="preserve">Pieces: </w:t>
      </w:r>
      <w:r>
        <w:rPr>
          <w:rFonts w:eastAsia="新細明體"/>
          <w:lang w:eastAsia="zh-TW"/>
        </w:rPr>
        <w:t>Unique Key(name)</w:t>
      </w:r>
      <w:r w:rsidR="00E038EA">
        <w:rPr>
          <w:rFonts w:eastAsia="新細明體"/>
          <w:lang w:eastAsia="zh-TW"/>
        </w:rPr>
        <w:t>. Check length(name) &gt; 0.</w:t>
      </w:r>
    </w:p>
    <w:p w:rsidR="00844670" w:rsidRDefault="002E3739" w:rsidP="002E3739">
      <w:pPr>
        <w:pStyle w:val="ListParagraph"/>
        <w:numPr>
          <w:ilvl w:val="0"/>
          <w:numId w:val="16"/>
        </w:numPr>
        <w:rPr>
          <w:rFonts w:eastAsia="新細明體"/>
          <w:lang w:eastAsia="zh-TW"/>
        </w:rPr>
      </w:pPr>
      <w:r w:rsidRPr="002E3739">
        <w:rPr>
          <w:rFonts w:eastAsia="新細明體"/>
          <w:lang w:eastAsia="zh-TW"/>
        </w:rPr>
        <w:t xml:space="preserve">Performances: </w:t>
      </w:r>
      <w:r>
        <w:rPr>
          <w:rFonts w:eastAsia="新細明體"/>
          <w:lang w:eastAsia="zh-TW"/>
        </w:rPr>
        <w:t xml:space="preserve">Foreign Key (Contestant) REF (Contestants). </w:t>
      </w:r>
    </w:p>
    <w:p w:rsidR="002E3739" w:rsidRDefault="002E3739" w:rsidP="00844670">
      <w:pPr>
        <w:pStyle w:val="ListParagraph"/>
        <w:ind w:left="1416" w:firstLineChars="150" w:firstLine="33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Foreign Key (Piece) REF (Pieces)</w:t>
      </w:r>
      <w:r w:rsidR="00844670">
        <w:rPr>
          <w:rFonts w:eastAsia="新細明體"/>
          <w:lang w:eastAsia="zh-TW"/>
        </w:rPr>
        <w:t>.</w:t>
      </w:r>
    </w:p>
    <w:p w:rsidR="002E3739" w:rsidRDefault="002E3739" w:rsidP="002E3739">
      <w:pPr>
        <w:pStyle w:val="ListParagraph"/>
        <w:numPr>
          <w:ilvl w:val="0"/>
          <w:numId w:val="16"/>
        </w:numPr>
        <w:rPr>
          <w:rFonts w:eastAsia="新細明體"/>
          <w:lang w:eastAsia="zh-TW"/>
        </w:rPr>
      </w:pPr>
      <w:r w:rsidRPr="002E3739">
        <w:rPr>
          <w:rFonts w:eastAsia="新細明體"/>
          <w:lang w:eastAsia="zh-TW"/>
        </w:rPr>
        <w:t>Show_performace:</w:t>
      </w:r>
      <w:r w:rsidR="00844670">
        <w:rPr>
          <w:rFonts w:eastAsia="新細明體"/>
          <w:lang w:eastAsia="zh-TW"/>
        </w:rPr>
        <w:t xml:space="preserve"> Foreign Key (show) REF(Shows)</w:t>
      </w:r>
    </w:p>
    <w:p w:rsidR="00844670" w:rsidRPr="002E3739" w:rsidRDefault="00844670" w:rsidP="00844670">
      <w:pPr>
        <w:pStyle w:val="ListParagraph"/>
        <w:ind w:left="36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                                    Foreign Key (performance) REF(Performances).</w:t>
      </w:r>
    </w:p>
    <w:p w:rsidR="00066DE4" w:rsidRDefault="00FB1C02" w:rsidP="00066DE4">
      <w:pPr>
        <w:pStyle w:val="Heading1"/>
        <w:numPr>
          <w:ilvl w:val="0"/>
          <w:numId w:val="1"/>
        </w:numPr>
      </w:pPr>
      <w:r>
        <w:rPr>
          <w:rFonts w:eastAsia="新細明體"/>
          <w:lang w:eastAsia="zh-TW"/>
        </w:rPr>
        <w:t>Database Schema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TYPE PersonType AS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name text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TYPE PieceType AS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name text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lastRenderedPageBreak/>
        <w:t>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TYPE ResultType AS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judge text,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score integer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TYPE PerformanceType AS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Contestant oid,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Piece oid,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results ResultType[]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TYPE ShowType AS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showdate date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TABLE Contestants OF PersonType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UNIQUE(name),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PRIMARY KEY (oid),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name WITH OPTIONS CHECK (char_length(name) &gt; 0)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 WITH (OIDS);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TABLE Judges OF PersonType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UNIQUE(name),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PRIMARY KEY (oid),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name WITH OPTIONS CHECK (char_length(name) &gt; 0)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 WITH (OIDS);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lastRenderedPageBreak/>
        <w:t>CREATE TABLE Pieces OF PieceType(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UNIQUE(name),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PRIMARY KEY (oid),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name WITH OPTIONS CHECK (char_length(name) &gt; 0)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 WITH (OIDS);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TABLE Performances OF PerformanceType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Contestant WITH OPTIONS REFERENCES Contestants(oid),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Piece WITH OPTIONS REFERENCES Pieces(oid),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PRIMARY KEY (oid)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 WITH (OIDS);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TABLE Shows OF ShowType(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UNIQUE(showdate),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PRIMARY KEY (oid)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 WITH (OIDS);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TABLE Show_Performances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show oid REFERENCES Shows(oid),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performance oid REFERENCES Performances(oid)</w:t>
      </w:r>
    </w:p>
    <w:p w:rsidR="002E3739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DD5C19" w:rsidRDefault="00DD5C19" w:rsidP="00FB1C02">
      <w:pPr>
        <w:rPr>
          <w:rFonts w:eastAsia="新細明體"/>
          <w:lang w:eastAsia="zh-TW"/>
        </w:rPr>
      </w:pPr>
    </w:p>
    <w:p w:rsidR="00DD5C19" w:rsidRPr="00092FEF" w:rsidRDefault="00DD5C19" w:rsidP="00DD5C19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>CREATE VIEW Shows3Judges AS</w:t>
      </w:r>
      <w:r>
        <w:rPr>
          <w:rFonts w:eastAsia="新細明體"/>
          <w:lang w:eastAsia="zh-TW"/>
        </w:rPr>
        <w:t xml:space="preserve">  </w:t>
      </w:r>
      <w:r w:rsidRPr="00092FEF">
        <w:rPr>
          <w:rFonts w:eastAsia="新細明體"/>
          <w:color w:val="00B050"/>
          <w:lang w:eastAsia="zh-TW"/>
        </w:rPr>
        <w:t>//find shows with 3 judges</w:t>
      </w:r>
      <w:r w:rsidR="00164D92">
        <w:rPr>
          <w:rFonts w:eastAsia="新細明體"/>
          <w:color w:val="00B050"/>
          <w:lang w:eastAsia="zh-TW"/>
        </w:rPr>
        <w:t xml:space="preserve"> (for Q3</w:t>
      </w:r>
      <w:bookmarkStart w:id="0" w:name="_GoBack"/>
      <w:bookmarkEnd w:id="0"/>
      <w:r w:rsidR="00164D92">
        <w:rPr>
          <w:rFonts w:eastAsia="新細明體"/>
          <w:color w:val="00B050"/>
          <w:lang w:eastAsia="zh-TW"/>
        </w:rPr>
        <w:t>)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SELECT oid, showdate</w:t>
      </w:r>
      <w:r>
        <w:rPr>
          <w:rFonts w:eastAsia="新細明體"/>
          <w:lang w:eastAsia="zh-TW"/>
        </w:rPr>
        <w:t xml:space="preserve"> </w:t>
      </w:r>
      <w:r w:rsidRPr="00E82C1B">
        <w:rPr>
          <w:rFonts w:eastAsia="新細明體"/>
          <w:color w:val="00B050"/>
          <w:lang w:eastAsia="zh-TW"/>
        </w:rPr>
        <w:t>// Select the show’s oid that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FROM Shows S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WHERE EXISTS(</w:t>
      </w:r>
      <w:r>
        <w:rPr>
          <w:rFonts w:eastAsia="新細明體"/>
          <w:lang w:eastAsia="zh-TW"/>
        </w:rPr>
        <w:t xml:space="preserve">    </w:t>
      </w:r>
      <w:r w:rsidRPr="00092FEF">
        <w:rPr>
          <w:rFonts w:eastAsia="新細明體"/>
          <w:color w:val="00B050"/>
          <w:lang w:eastAsia="zh-TW"/>
        </w:rPr>
        <w:t xml:space="preserve">// exists some of the contestants 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SELECT P.contestant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FROM Show_Performances SP, Performances P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WHERE S.oid = SP.show AND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lastRenderedPageBreak/>
        <w:t xml:space="preserve">      SP.performance = P.oid AND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array_length(P.results, 1) &gt; 2</w:t>
      </w:r>
      <w:r>
        <w:rPr>
          <w:rFonts w:eastAsia="新細明體"/>
          <w:lang w:eastAsia="zh-TW"/>
        </w:rPr>
        <w:t xml:space="preserve">   </w:t>
      </w:r>
      <w:r w:rsidRPr="00092FEF">
        <w:rPr>
          <w:rFonts w:eastAsia="新細明體"/>
          <w:color w:val="00B050"/>
          <w:lang w:eastAsia="zh-TW"/>
        </w:rPr>
        <w:t>// that have more than 2 results (means there are at least 3 judges)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);</w:t>
      </w:r>
    </w:p>
    <w:p w:rsidR="00DD5C19" w:rsidRDefault="00DD5C19" w:rsidP="00FB1C02">
      <w:pPr>
        <w:rPr>
          <w:rFonts w:eastAsia="新細明體" w:hint="eastAsia"/>
          <w:lang w:eastAsia="zh-TW"/>
        </w:rPr>
      </w:pP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VIEW Direct_Coaudition AS (</w:t>
      </w:r>
      <w:r>
        <w:rPr>
          <w:rFonts w:eastAsia="新細明體"/>
          <w:lang w:eastAsia="zh-TW"/>
        </w:rPr>
        <w:t xml:space="preserve">          </w:t>
      </w:r>
      <w:r w:rsidR="00923EE4">
        <w:rPr>
          <w:rFonts w:eastAsia="新細明體"/>
          <w:color w:val="00B050"/>
          <w:lang w:eastAsia="zh-TW"/>
        </w:rPr>
        <w:t xml:space="preserve">//this view </w:t>
      </w:r>
      <w:r w:rsidRPr="00E038EA">
        <w:rPr>
          <w:rFonts w:eastAsia="新細明體"/>
          <w:color w:val="00B050"/>
          <w:lang w:eastAsia="zh-TW"/>
        </w:rPr>
        <w:t xml:space="preserve">can be used in </w:t>
      </w:r>
      <w:r w:rsidR="00923EE4">
        <w:rPr>
          <w:rFonts w:eastAsia="新細明體"/>
          <w:color w:val="00B050"/>
          <w:lang w:eastAsia="zh-TW"/>
        </w:rPr>
        <w:t xml:space="preserve">Q1 and </w:t>
      </w:r>
      <w:r w:rsidRPr="00E038EA">
        <w:rPr>
          <w:rFonts w:eastAsia="新細明體"/>
          <w:color w:val="00B050"/>
          <w:lang w:eastAsia="zh-TW"/>
        </w:rPr>
        <w:t>Q5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SELECT C1.name AS name1, C2.name AS name2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FROM Contestants C1, Contestants C2,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Show_Performances SP1, Show_Performances SP2,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Performances P1, Performances P2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WHERE SP1.show = SP2.show AND</w:t>
      </w:r>
      <w:r>
        <w:rPr>
          <w:rFonts w:eastAsia="新細明體"/>
          <w:lang w:eastAsia="zh-TW"/>
        </w:rPr>
        <w:t xml:space="preserve"> </w:t>
      </w:r>
      <w:r w:rsidRPr="00E038EA">
        <w:rPr>
          <w:rFonts w:eastAsia="新細明體"/>
          <w:color w:val="00B050"/>
          <w:lang w:eastAsia="zh-TW"/>
        </w:rPr>
        <w:t>// select the same show of different performance</w:t>
      </w:r>
      <w:r>
        <w:rPr>
          <w:rFonts w:eastAsia="新細明體"/>
          <w:color w:val="00B050"/>
          <w:lang w:eastAsia="zh-TW"/>
        </w:rPr>
        <w:t>s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SP1.performance = P1.oid AND</w:t>
      </w:r>
      <w:r>
        <w:rPr>
          <w:rFonts w:eastAsia="新細明體"/>
          <w:lang w:eastAsia="zh-TW"/>
        </w:rPr>
        <w:t xml:space="preserve"> 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SP2.performance = P2.oid AND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P1.piece = P2.piece AND</w:t>
      </w:r>
      <w:r>
        <w:rPr>
          <w:rFonts w:eastAsia="新細明體"/>
          <w:lang w:eastAsia="zh-TW"/>
        </w:rPr>
        <w:t xml:space="preserve">   </w:t>
      </w:r>
      <w:r w:rsidRPr="00E038EA">
        <w:rPr>
          <w:rFonts w:eastAsia="新細明體"/>
          <w:color w:val="00B050"/>
          <w:lang w:eastAsia="zh-TW"/>
        </w:rPr>
        <w:t xml:space="preserve"> //with same piece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P1.contestant = C1.oid AND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P2.contestant = C2.oid AND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C1.name != C2.name AND</w:t>
      </w:r>
      <w:r>
        <w:rPr>
          <w:rFonts w:eastAsia="新細明體"/>
          <w:lang w:eastAsia="zh-TW"/>
        </w:rPr>
        <w:t xml:space="preserve">  </w:t>
      </w:r>
      <w:r w:rsidRPr="00E038EA">
        <w:rPr>
          <w:rFonts w:eastAsia="新細明體"/>
          <w:color w:val="00B050"/>
          <w:lang w:eastAsia="zh-TW"/>
        </w:rPr>
        <w:t>// but different contestants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 xml:space="preserve">  P1.results &amp;&amp; P2.results</w:t>
      </w:r>
      <w:r>
        <w:rPr>
          <w:rFonts w:eastAsia="新細明體"/>
          <w:lang w:eastAsia="zh-TW"/>
        </w:rPr>
        <w:t xml:space="preserve">  </w:t>
      </w:r>
      <w:r w:rsidRPr="00E038EA">
        <w:rPr>
          <w:rFonts w:eastAsia="新細明體"/>
          <w:color w:val="00B050"/>
          <w:lang w:eastAsia="zh-TW"/>
        </w:rPr>
        <w:t xml:space="preserve">// </w:t>
      </w:r>
      <w:r>
        <w:rPr>
          <w:rFonts w:eastAsia="新細明體"/>
          <w:color w:val="00B050"/>
          <w:lang w:eastAsia="zh-TW"/>
        </w:rPr>
        <w:t>w/</w:t>
      </w:r>
      <w:r w:rsidRPr="00E038EA">
        <w:rPr>
          <w:rFonts w:eastAsia="新細明體"/>
          <w:color w:val="00B050"/>
          <w:lang w:eastAsia="zh-TW"/>
        </w:rPr>
        <w:t xml:space="preserve"> same result</w:t>
      </w:r>
    </w:p>
    <w:p w:rsidR="00DD5C19" w:rsidRPr="00FB1C02" w:rsidRDefault="00DD5C19" w:rsidP="00DD5C19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DD5C19" w:rsidRPr="00FB1C02" w:rsidRDefault="00DD5C19" w:rsidP="00DD5C19">
      <w:pPr>
        <w:rPr>
          <w:rFonts w:eastAsia="新細明體"/>
          <w:lang w:eastAsia="zh-TW"/>
        </w:rPr>
      </w:pPr>
    </w:p>
    <w:p w:rsidR="00902214" w:rsidRPr="00B96996" w:rsidRDefault="00902214" w:rsidP="00902214">
      <w:pPr>
        <w:rPr>
          <w:rFonts w:eastAsia="新細明體"/>
          <w:lang w:eastAsia="zh-TW"/>
        </w:rPr>
      </w:pP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CREATE RECURSIVE VIEW Coaudition (name1, name2) AS (</w:t>
      </w:r>
      <w:r w:rsidRPr="00283EC6">
        <w:rPr>
          <w:rFonts w:eastAsia="新細明體"/>
          <w:color w:val="00B050"/>
          <w:lang w:eastAsia="zh-TW"/>
        </w:rPr>
        <w:t xml:space="preserve"> //build a recursive view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SELECT *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FROM Direct_Coaudition</w:t>
      </w:r>
      <w:r>
        <w:rPr>
          <w:rFonts w:eastAsia="新細明體"/>
          <w:lang w:eastAsia="zh-TW"/>
        </w:rPr>
        <w:t xml:space="preserve"> //select all the stuff from Direct_Coaudition first.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UNION ALL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SELECT C1.name1,C2.name2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FROM Coaudition C1, Direct_Coaudition C2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WHERE C1.name2 = C2.name1 AND C1.name1 != C2.name2 AND NOT EXISTS(</w:t>
      </w:r>
      <w:r>
        <w:rPr>
          <w:rFonts w:eastAsia="新細明體"/>
          <w:lang w:eastAsia="zh-TW"/>
        </w:rPr>
        <w:t xml:space="preserve">  </w:t>
      </w:r>
      <w:r w:rsidRPr="00283EC6">
        <w:rPr>
          <w:rFonts w:eastAsia="新細明體"/>
          <w:color w:val="00B050"/>
          <w:lang w:eastAsia="zh-TW"/>
        </w:rPr>
        <w:t>//select C1 and C2 if C1.name2 is same as C2.name1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</w:r>
      <w:r w:rsidRPr="00FB1C02">
        <w:rPr>
          <w:rFonts w:eastAsia="新細明體"/>
          <w:lang w:eastAsia="zh-TW"/>
        </w:rPr>
        <w:tab/>
        <w:t>SELECT C.name1, C.name2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lastRenderedPageBreak/>
        <w:tab/>
      </w:r>
      <w:r w:rsidRPr="00FB1C02">
        <w:rPr>
          <w:rFonts w:eastAsia="新細明體"/>
          <w:lang w:eastAsia="zh-TW"/>
        </w:rPr>
        <w:tab/>
        <w:t>FROM Direct_Coaudition C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</w:r>
      <w:r w:rsidRPr="00FB1C02">
        <w:rPr>
          <w:rFonts w:eastAsia="新細明體"/>
          <w:lang w:eastAsia="zh-TW"/>
        </w:rPr>
        <w:tab/>
        <w:t>WHERE C.name1 = C1.name1 and C.name2 = C2.name2</w:t>
      </w:r>
    </w:p>
    <w:p w:rsidR="00902214" w:rsidRPr="00FB1C02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ab/>
        <w:t>)</w:t>
      </w:r>
    </w:p>
    <w:p w:rsidR="00DD5C19" w:rsidRDefault="00902214" w:rsidP="00902214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);</w:t>
      </w:r>
    </w:p>
    <w:p w:rsidR="00FB1C02" w:rsidRDefault="00FB1C02" w:rsidP="00FB1C02">
      <w:pPr>
        <w:pStyle w:val="Heading1"/>
        <w:numPr>
          <w:ilvl w:val="0"/>
          <w:numId w:val="1"/>
        </w:numPr>
      </w:pPr>
      <w:r>
        <w:rPr>
          <w:rFonts w:eastAsia="新細明體"/>
          <w:lang w:eastAsia="zh-TW"/>
        </w:rPr>
        <w:t>SQL queries</w:t>
      </w:r>
    </w:p>
    <w:p w:rsidR="00092FEF" w:rsidRDefault="00FB1C02" w:rsidP="00FB1C02">
      <w:pPr>
        <w:rPr>
          <w:rFonts w:eastAsia="新細明體"/>
          <w:b/>
          <w:sz w:val="28"/>
          <w:szCs w:val="28"/>
          <w:lang w:eastAsia="zh-TW"/>
        </w:rPr>
      </w:pPr>
      <w:r w:rsidRPr="00092FEF">
        <w:rPr>
          <w:rFonts w:eastAsia="新細明體"/>
          <w:b/>
          <w:sz w:val="28"/>
          <w:szCs w:val="28"/>
          <w:lang w:eastAsia="zh-TW"/>
        </w:rPr>
        <w:t>-- Query 1: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Find all pairs of contestants who happened to audition the same piece during the same show and got the same score from at least one judge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SELECT * FROM Direct_Coaudition</w:t>
      </w:r>
      <w:r w:rsidR="00E038EA">
        <w:rPr>
          <w:rFonts w:eastAsia="新細明體"/>
          <w:lang w:eastAsia="zh-TW"/>
        </w:rPr>
        <w:t xml:space="preserve"> WHERE name1 &lt; name2</w:t>
      </w:r>
      <w:r w:rsidRPr="00FB1C02">
        <w:rPr>
          <w:rFonts w:eastAsia="新細明體"/>
          <w:lang w:eastAsia="zh-TW"/>
        </w:rPr>
        <w:t>;</w:t>
      </w:r>
      <w:r w:rsidR="00E038EA">
        <w:rPr>
          <w:rFonts w:eastAsia="新細明體"/>
          <w:lang w:eastAsia="zh-TW"/>
        </w:rPr>
        <w:t xml:space="preserve"> </w:t>
      </w:r>
      <w:r w:rsidR="00E038EA" w:rsidRPr="00E038EA">
        <w:rPr>
          <w:rFonts w:eastAsia="新細明體"/>
          <w:color w:val="00B050"/>
          <w:lang w:eastAsia="zh-TW"/>
        </w:rPr>
        <w:t>//show the tuples in Direct_Coaudition but no duplicated data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092FEF" w:rsidRPr="00092FEF" w:rsidRDefault="00FB1C02" w:rsidP="00FB1C02">
      <w:pPr>
        <w:rPr>
          <w:rFonts w:eastAsia="新細明體"/>
          <w:b/>
          <w:sz w:val="28"/>
          <w:szCs w:val="28"/>
          <w:lang w:eastAsia="zh-TW"/>
        </w:rPr>
      </w:pPr>
      <w:r w:rsidRPr="00092FEF">
        <w:rPr>
          <w:rFonts w:eastAsia="新細明體"/>
          <w:b/>
          <w:sz w:val="28"/>
          <w:szCs w:val="28"/>
          <w:lang w:eastAsia="zh-TW"/>
        </w:rPr>
        <w:t>-- Query 2: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Find all pairs of contestants who happened to audition the same piece</w:t>
      </w:r>
      <w:r w:rsidR="00E038EA">
        <w:rPr>
          <w:rFonts w:eastAsia="新細明體"/>
          <w:lang w:eastAsia="zh-TW"/>
        </w:rPr>
        <w:t xml:space="preserve"> </w:t>
      </w:r>
      <w:r w:rsidRPr="00FB1C02">
        <w:rPr>
          <w:rFonts w:eastAsia="新細明體"/>
          <w:lang w:eastAsia="zh-TW"/>
        </w:rPr>
        <w:t>(in possibly different shows) and got the same average score for that piece.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SELECT C1.name AS name1, C2.name AS name2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FROM Contestants C1, Contestants C2,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Performances P1, Performances P2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WHERE P1.piece = P2.piece AND</w:t>
      </w:r>
      <w:r w:rsidR="00E038EA">
        <w:rPr>
          <w:rFonts w:eastAsia="新細明體"/>
          <w:lang w:eastAsia="zh-TW"/>
        </w:rPr>
        <w:t xml:space="preserve"> </w:t>
      </w:r>
      <w:r w:rsidR="00E038EA" w:rsidRPr="00E038EA">
        <w:rPr>
          <w:rFonts w:eastAsia="新細明體"/>
          <w:color w:val="00B050"/>
          <w:lang w:eastAsia="zh-TW"/>
        </w:rPr>
        <w:t>//2 contestants w/ same piece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P1.contestant = C1.oid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P2.contestant = C2.oid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C1.name &lt; C2.name AND</w:t>
      </w:r>
      <w:r w:rsidR="00E038EA">
        <w:rPr>
          <w:rFonts w:eastAsia="新細明體"/>
          <w:lang w:eastAsia="zh-TW"/>
        </w:rPr>
        <w:t xml:space="preserve"> </w:t>
      </w:r>
      <w:r w:rsidR="00E038EA" w:rsidRPr="00E038EA">
        <w:rPr>
          <w:rFonts w:eastAsia="新細明體"/>
          <w:color w:val="00B050"/>
          <w:lang w:eastAsia="zh-TW"/>
        </w:rPr>
        <w:t>// but different contestants</w:t>
      </w:r>
    </w:p>
    <w:p w:rsidR="00FB1C02" w:rsidRPr="00092FEF" w:rsidRDefault="00FB1C02" w:rsidP="00FB1C02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 xml:space="preserve">  ( SELECT avg(r.score) FROM unnest(P1.results) r) = ( SELECT avg(r.score) FROM unnest(P2.results) r)</w:t>
      </w:r>
      <w:r w:rsidR="00E038EA">
        <w:rPr>
          <w:rFonts w:eastAsia="新細明體"/>
          <w:lang w:eastAsia="zh-TW"/>
        </w:rPr>
        <w:t xml:space="preserve"> </w:t>
      </w:r>
      <w:r w:rsidR="00E038EA" w:rsidRPr="00092FEF">
        <w:rPr>
          <w:rFonts w:eastAsia="新細明體"/>
          <w:color w:val="00B050"/>
          <w:lang w:eastAsia="zh-TW"/>
        </w:rPr>
        <w:t>// have same average scores.</w:t>
      </w:r>
    </w:p>
    <w:p w:rsidR="00FB1C02" w:rsidRPr="00092FEF" w:rsidRDefault="00FB1C02" w:rsidP="00FB1C02">
      <w:pPr>
        <w:rPr>
          <w:rFonts w:eastAsia="新細明體"/>
          <w:color w:val="00B050"/>
          <w:lang w:eastAsia="zh-TW"/>
        </w:rPr>
      </w:pPr>
      <w:r w:rsidRPr="00092FEF">
        <w:rPr>
          <w:rFonts w:eastAsia="新細明體"/>
          <w:color w:val="00B050"/>
          <w:lang w:eastAsia="zh-TW"/>
        </w:rPr>
        <w:t>;</w:t>
      </w:r>
    </w:p>
    <w:p w:rsidR="00092FEF" w:rsidRDefault="00FB1C02" w:rsidP="00FB1C02">
      <w:pPr>
        <w:rPr>
          <w:rFonts w:eastAsia="新細明體"/>
          <w:b/>
          <w:sz w:val="28"/>
          <w:szCs w:val="28"/>
          <w:lang w:eastAsia="zh-TW"/>
        </w:rPr>
      </w:pPr>
      <w:r w:rsidRPr="00092FEF">
        <w:rPr>
          <w:rFonts w:eastAsia="新細明體"/>
          <w:b/>
          <w:sz w:val="28"/>
          <w:szCs w:val="28"/>
          <w:lang w:eastAsia="zh-TW"/>
        </w:rPr>
        <w:t>-- Query 3:</w:t>
      </w:r>
    </w:p>
    <w:p w:rsidR="00FB1C02" w:rsidRPr="00FB1C02" w:rsidRDefault="00FB1C02" w:rsidP="00FB1C02">
      <w:pPr>
        <w:rPr>
          <w:rFonts w:eastAsia="新細明體" w:hint="eastAsia"/>
          <w:lang w:eastAsia="zh-TW"/>
        </w:rPr>
      </w:pPr>
      <w:r w:rsidRPr="00FB1C02">
        <w:rPr>
          <w:rFonts w:eastAsia="新細明體"/>
          <w:lang w:eastAsia="zh-TW"/>
        </w:rPr>
        <w:t>Find all pairs of contestants who auditioned the same piece in (possibly different) shows that had at least 3 judges and the two contesta</w:t>
      </w:r>
      <w:r w:rsidR="00DD5C19">
        <w:rPr>
          <w:rFonts w:eastAsia="新細明體"/>
          <w:lang w:eastAsia="zh-TW"/>
        </w:rPr>
        <w:t>nts got the same highest score.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SELECT C1.name AS name1, C2.name AS name2</w:t>
      </w:r>
      <w:r w:rsidR="00E82C1B">
        <w:rPr>
          <w:rFonts w:eastAsia="新細明體"/>
          <w:lang w:eastAsia="zh-TW"/>
        </w:rPr>
        <w:t xml:space="preserve"> 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FROM Contestants C1, Contestants C2,</w:t>
      </w:r>
      <w:r w:rsidR="00E82C1B">
        <w:rPr>
          <w:rFonts w:eastAsia="新細明體"/>
          <w:lang w:eastAsia="zh-TW"/>
        </w:rPr>
        <w:t xml:space="preserve"> </w:t>
      </w:r>
      <w:r w:rsidR="00E82C1B" w:rsidRPr="00E82C1B">
        <w:rPr>
          <w:rFonts w:eastAsia="新細明體"/>
          <w:color w:val="00B050"/>
          <w:lang w:eastAsia="zh-TW"/>
        </w:rPr>
        <w:t xml:space="preserve"> </w:t>
      </w:r>
      <w:r w:rsidR="00E82C1B" w:rsidRPr="00E82C1B">
        <w:rPr>
          <w:rFonts w:eastAsia="新細明體"/>
          <w:color w:val="00B050"/>
          <w:lang w:eastAsia="zh-TW"/>
        </w:rPr>
        <w:t>//select 2 contestants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lastRenderedPageBreak/>
        <w:t xml:space="preserve">  Shows3Judges S1, Shows3Judges S2,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Show_Performances SP1, Show_Performances SP2,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Performances P1, Performances P2</w:t>
      </w:r>
    </w:p>
    <w:p w:rsidR="00FB1C02" w:rsidRPr="00E82C1B" w:rsidRDefault="00FB1C02" w:rsidP="00FB1C02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>WHERE S1.oid = SP1.show AND</w:t>
      </w:r>
      <w:r w:rsidR="00E82C1B">
        <w:rPr>
          <w:rFonts w:eastAsia="新細明體"/>
          <w:lang w:eastAsia="zh-TW"/>
        </w:rPr>
        <w:t xml:space="preserve">  </w:t>
      </w:r>
      <w:r w:rsidR="00E82C1B" w:rsidRPr="00E82C1B">
        <w:rPr>
          <w:rFonts w:eastAsia="新細明體"/>
          <w:color w:val="00B050"/>
          <w:lang w:eastAsia="zh-TW"/>
        </w:rPr>
        <w:t>// that perform in the show of show3judge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S2.oid = SP2.show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SP1.performance = P1.oid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SP2.performance = P2.oid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P1.piece = P2.piece AND</w:t>
      </w:r>
      <w:r w:rsidR="00E82C1B">
        <w:rPr>
          <w:rFonts w:eastAsia="新細明體"/>
          <w:lang w:eastAsia="zh-TW"/>
        </w:rPr>
        <w:t xml:space="preserve">  </w:t>
      </w:r>
      <w:r w:rsidR="00E82C1B" w:rsidRPr="00E82C1B">
        <w:rPr>
          <w:rFonts w:eastAsia="新細明體"/>
          <w:color w:val="00B050"/>
          <w:lang w:eastAsia="zh-TW"/>
        </w:rPr>
        <w:t>//with same piece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P1.contestant = C1.oid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P2.contestant = C2.oid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C1.name &lt; C2.name AND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( SELECT max(r.score) FROM unnest(P1.results) r) = ( SELECT max(r.score) FROM unnest(P2.results) r)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;</w:t>
      </w:r>
      <w:r w:rsidR="00E82C1B" w:rsidRPr="00E82C1B">
        <w:rPr>
          <w:rFonts w:eastAsia="新細明體"/>
          <w:color w:val="00B050"/>
          <w:lang w:eastAsia="zh-TW"/>
        </w:rPr>
        <w:t xml:space="preserve"> // and same max score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E82C1B" w:rsidRDefault="00FB1C02" w:rsidP="00FB1C02">
      <w:pPr>
        <w:rPr>
          <w:rFonts w:eastAsia="新細明體"/>
          <w:lang w:eastAsia="zh-TW"/>
        </w:rPr>
      </w:pPr>
      <w:r w:rsidRPr="00E82C1B">
        <w:rPr>
          <w:rFonts w:eastAsia="新細明體"/>
          <w:b/>
          <w:sz w:val="28"/>
          <w:szCs w:val="28"/>
          <w:lang w:eastAsia="zh-TW"/>
        </w:rPr>
        <w:t>-- Query 4:</w:t>
      </w:r>
      <w:r w:rsidRPr="00FB1C02">
        <w:rPr>
          <w:rFonts w:eastAsia="新細明體"/>
          <w:lang w:eastAsia="zh-TW"/>
        </w:rPr>
        <w:t xml:space="preserve"> 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Find all pairs of contestants such that the first contestants has performed all the pieces of the second contestant (possibly in different shows) C1 dominates C2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SELECT C1.name AS name1, C2.name AS name2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FROM Contestants C1, Contestants C2</w:t>
      </w:r>
      <w:r w:rsidR="00E82C1B">
        <w:rPr>
          <w:rFonts w:eastAsia="新細明體"/>
          <w:lang w:eastAsia="zh-TW"/>
        </w:rPr>
        <w:t xml:space="preserve">  //select contestants C1 and C2 such that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WHERE</w:t>
      </w:r>
    </w:p>
    <w:p w:rsidR="00FB1C02" w:rsidRPr="00E82C1B" w:rsidRDefault="00FB1C02" w:rsidP="00FB1C02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 xml:space="preserve">  EXISTS(</w:t>
      </w:r>
      <w:r w:rsidR="00E82C1B">
        <w:rPr>
          <w:rFonts w:eastAsia="新細明體"/>
          <w:lang w:eastAsia="zh-TW"/>
        </w:rPr>
        <w:t xml:space="preserve">                        </w:t>
      </w:r>
      <w:r w:rsidR="00E82C1B" w:rsidRPr="00E82C1B">
        <w:rPr>
          <w:rFonts w:eastAsia="新細明體"/>
          <w:color w:val="00B050"/>
          <w:lang w:eastAsia="zh-TW"/>
        </w:rPr>
        <w:t xml:space="preserve"> //exist a piece performed by C1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SELECT piece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FROM Performances P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WHERE P.contestant = C1.oid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)</w:t>
      </w:r>
    </w:p>
    <w:p w:rsidR="00FB1C02" w:rsidRPr="00E82C1B" w:rsidRDefault="00FB1C02" w:rsidP="00FB1C02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 xml:space="preserve">    EXCEPT</w:t>
      </w:r>
      <w:r w:rsidR="00E82C1B">
        <w:rPr>
          <w:rFonts w:eastAsia="新細明體"/>
          <w:lang w:eastAsia="zh-TW"/>
        </w:rPr>
        <w:t xml:space="preserve">      </w:t>
      </w:r>
      <w:r w:rsidR="00E82C1B" w:rsidRPr="00E82C1B">
        <w:rPr>
          <w:rFonts w:eastAsia="新細明體"/>
          <w:color w:val="00B050"/>
          <w:lang w:eastAsia="zh-TW"/>
        </w:rPr>
        <w:t xml:space="preserve">  //but not performed by C2.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SELECT piece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lastRenderedPageBreak/>
        <w:t xml:space="preserve">      FROM Performances P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WHERE P.contestant = C2.oid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)</w:t>
      </w:r>
    </w:p>
    <w:p w:rsidR="00FB1C02" w:rsidRPr="00E82C1B" w:rsidRDefault="00FB1C02" w:rsidP="00FB1C02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 xml:space="preserve">  ) AND NOT EXISTS(</w:t>
      </w:r>
      <w:r w:rsidR="00E82C1B">
        <w:rPr>
          <w:rFonts w:eastAsia="新細明體"/>
          <w:lang w:eastAsia="zh-TW"/>
        </w:rPr>
        <w:t xml:space="preserve">  </w:t>
      </w:r>
      <w:r w:rsidR="00E82C1B" w:rsidRPr="00E82C1B">
        <w:rPr>
          <w:rFonts w:eastAsia="新細明體"/>
          <w:color w:val="00B050"/>
          <w:lang w:eastAsia="zh-TW"/>
        </w:rPr>
        <w:t xml:space="preserve">// and not exist 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(</w:t>
      </w:r>
    </w:p>
    <w:p w:rsidR="00FB1C02" w:rsidRPr="00E82C1B" w:rsidRDefault="00FB1C02" w:rsidP="00FB1C02">
      <w:pPr>
        <w:rPr>
          <w:rFonts w:eastAsia="新細明體"/>
          <w:color w:val="00B050"/>
          <w:lang w:eastAsia="zh-TW"/>
        </w:rPr>
      </w:pPr>
      <w:r w:rsidRPr="00FB1C02">
        <w:rPr>
          <w:rFonts w:eastAsia="新細明體"/>
          <w:lang w:eastAsia="zh-TW"/>
        </w:rPr>
        <w:t xml:space="preserve">      SELECT piece</w:t>
      </w:r>
      <w:r w:rsidR="00E82C1B">
        <w:rPr>
          <w:rFonts w:eastAsia="新細明體"/>
          <w:lang w:eastAsia="zh-TW"/>
        </w:rPr>
        <w:t xml:space="preserve"> </w:t>
      </w:r>
      <w:r w:rsidR="00E82C1B" w:rsidRPr="00E82C1B">
        <w:rPr>
          <w:rFonts w:eastAsia="新細明體"/>
          <w:color w:val="00B050"/>
          <w:lang w:eastAsia="zh-TW"/>
        </w:rPr>
        <w:t>// a piece performed by C2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FROM Performances P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WHERE P.contestant = C2.oid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EXCEPT</w:t>
      </w:r>
      <w:r w:rsidR="00E82C1B">
        <w:rPr>
          <w:rFonts w:eastAsia="新細明體"/>
          <w:lang w:eastAsia="zh-TW"/>
        </w:rPr>
        <w:t xml:space="preserve">   </w:t>
      </w:r>
      <w:r w:rsidR="00E82C1B" w:rsidRPr="00E82C1B">
        <w:rPr>
          <w:rFonts w:eastAsia="新細明體"/>
          <w:color w:val="00B050"/>
          <w:lang w:eastAsia="zh-TW"/>
        </w:rPr>
        <w:t>//but not performed by C1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(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SELECT piece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FROM Performances P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  WHERE P.contestant = C1.oid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  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 xml:space="preserve">  )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;</w:t>
      </w:r>
    </w:p>
    <w:p w:rsidR="00E82C1B" w:rsidRDefault="00FB1C02" w:rsidP="00FB1C02">
      <w:pPr>
        <w:rPr>
          <w:rFonts w:eastAsia="新細明體"/>
          <w:lang w:eastAsia="zh-TW"/>
        </w:rPr>
      </w:pPr>
      <w:r w:rsidRPr="00E82C1B">
        <w:rPr>
          <w:rFonts w:eastAsia="新細明體"/>
          <w:b/>
          <w:sz w:val="28"/>
          <w:szCs w:val="28"/>
          <w:lang w:eastAsia="zh-TW"/>
        </w:rPr>
        <w:t>-- Query 5:</w:t>
      </w:r>
      <w:r w:rsidRPr="00FB1C02">
        <w:rPr>
          <w:rFonts w:eastAsia="新細明體"/>
          <w:lang w:eastAsia="zh-TW"/>
        </w:rPr>
        <w:t xml:space="preserve"> </w:t>
      </w:r>
    </w:p>
    <w:p w:rsidR="00FB1C02" w:rsidRP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Find all chained co-auditions</w:t>
      </w:r>
      <w:r w:rsidR="00B96996">
        <w:rPr>
          <w:rFonts w:eastAsia="新細明體"/>
          <w:lang w:eastAsia="zh-TW"/>
        </w:rPr>
        <w:t xml:space="preserve"> that </w:t>
      </w:r>
    </w:p>
    <w:p w:rsidR="00FB1C02" w:rsidRPr="00FB1C02" w:rsidRDefault="00FB1C02" w:rsidP="00FB1C02">
      <w:pPr>
        <w:rPr>
          <w:rFonts w:eastAsia="新細明體" w:hint="eastAsia"/>
          <w:lang w:eastAsia="zh-TW"/>
        </w:rPr>
      </w:pPr>
      <w:r w:rsidRPr="00FB1C02">
        <w:rPr>
          <w:rFonts w:eastAsia="新細明體"/>
          <w:lang w:eastAsia="zh-TW"/>
        </w:rPr>
        <w:t xml:space="preserve">-- X and Y (directly) co-auditioned iff they both performed the same piece in the same show and got the same score </w:t>
      </w:r>
      <w:r w:rsidR="00E82C1B">
        <w:rPr>
          <w:rFonts w:eastAsia="新細明體"/>
          <w:lang w:eastAsia="zh-TW"/>
        </w:rPr>
        <w:t>from at least one (same) judge.</w:t>
      </w:r>
    </w:p>
    <w:p w:rsidR="00FB1C02" w:rsidRDefault="00FB1C02" w:rsidP="00FB1C02">
      <w:pPr>
        <w:rPr>
          <w:rFonts w:eastAsia="新細明體"/>
          <w:lang w:eastAsia="zh-TW"/>
        </w:rPr>
      </w:pPr>
      <w:r w:rsidRPr="00FB1C02">
        <w:rPr>
          <w:rFonts w:eastAsia="新細明體"/>
          <w:lang w:eastAsia="zh-TW"/>
        </w:rPr>
        <w:t>SELECT * FROM Coaudition C WHERE C.name1&lt;C.name2;</w:t>
      </w:r>
    </w:p>
    <w:p w:rsidR="006878E4" w:rsidRDefault="006878E4" w:rsidP="00FB1C02">
      <w:pPr>
        <w:rPr>
          <w:rFonts w:eastAsia="新細明體"/>
          <w:lang w:eastAsia="zh-TW"/>
        </w:rPr>
      </w:pPr>
    </w:p>
    <w:p w:rsidR="006878E4" w:rsidRPr="002E3739" w:rsidRDefault="006878E4" w:rsidP="00FB1C02">
      <w:pPr>
        <w:rPr>
          <w:rFonts w:eastAsia="新細明體" w:hint="eastAsia"/>
          <w:lang w:eastAsia="zh-TW"/>
        </w:rPr>
      </w:pPr>
    </w:p>
    <w:sectPr w:rsidR="006878E4" w:rsidRPr="002E37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7744B2"/>
    <w:multiLevelType w:val="hybridMultilevel"/>
    <w:tmpl w:val="1DA80D8A"/>
    <w:lvl w:ilvl="0" w:tplc="E912E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F94F89"/>
    <w:multiLevelType w:val="hybridMultilevel"/>
    <w:tmpl w:val="0C06B0F4"/>
    <w:lvl w:ilvl="0" w:tplc="82880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CA35FC"/>
    <w:multiLevelType w:val="hybridMultilevel"/>
    <w:tmpl w:val="542A55D8"/>
    <w:lvl w:ilvl="0" w:tplc="D514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5A41E8"/>
    <w:multiLevelType w:val="hybridMultilevel"/>
    <w:tmpl w:val="FEDE0D64"/>
    <w:lvl w:ilvl="0" w:tplc="EE62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EE"/>
    <w:rsid w:val="0001332B"/>
    <w:rsid w:val="00066DE4"/>
    <w:rsid w:val="00092FEF"/>
    <w:rsid w:val="000C6EE0"/>
    <w:rsid w:val="001110D0"/>
    <w:rsid w:val="00164D92"/>
    <w:rsid w:val="00165946"/>
    <w:rsid w:val="00181E8C"/>
    <w:rsid w:val="00283EC6"/>
    <w:rsid w:val="002E3739"/>
    <w:rsid w:val="004B4CEE"/>
    <w:rsid w:val="004E63C7"/>
    <w:rsid w:val="006878E4"/>
    <w:rsid w:val="0071783A"/>
    <w:rsid w:val="00844670"/>
    <w:rsid w:val="008C7092"/>
    <w:rsid w:val="00902214"/>
    <w:rsid w:val="00923EE4"/>
    <w:rsid w:val="009670DC"/>
    <w:rsid w:val="009D059D"/>
    <w:rsid w:val="00A576AA"/>
    <w:rsid w:val="00B86D7F"/>
    <w:rsid w:val="00B96996"/>
    <w:rsid w:val="00C74756"/>
    <w:rsid w:val="00C76AC1"/>
    <w:rsid w:val="00CD0F25"/>
    <w:rsid w:val="00DD5C19"/>
    <w:rsid w:val="00E038EA"/>
    <w:rsid w:val="00E82C1B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5E43F-8D1C-43A8-9105-973DA38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12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1439</TotalTime>
  <Pages>8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Hao-Tsung Yang</dc:creator>
  <cp:keywords/>
  <cp:lastModifiedBy>Hao-tsung Yang</cp:lastModifiedBy>
  <cp:revision>11</cp:revision>
  <dcterms:created xsi:type="dcterms:W3CDTF">2014-11-01T21:51:00Z</dcterms:created>
  <dcterms:modified xsi:type="dcterms:W3CDTF">2014-11-02T21:50:00Z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