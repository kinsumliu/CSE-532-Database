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25" w:rsidRDefault="004B4CEE">
      <w:pPr>
        <w:pStyle w:val="Title"/>
        <w:rPr>
          <w:rFonts w:eastAsia="MS Mincho"/>
        </w:rPr>
      </w:pPr>
      <w:r>
        <w:rPr>
          <w:rFonts w:eastAsia="MS Mincho" w:hint="eastAsia"/>
        </w:rPr>
        <w:t>CSE 532 Project</w:t>
      </w:r>
      <w:r>
        <w:rPr>
          <w:rFonts w:eastAsia="MS Mincho"/>
        </w:rPr>
        <w:t xml:space="preserve"> </w:t>
      </w:r>
      <w:r>
        <w:rPr>
          <w:rFonts w:eastAsia="MS Mincho" w:hint="eastAsia"/>
        </w:rPr>
        <w:t>2 Report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 w:hint="eastAsia"/>
        </w:rPr>
        <w:t xml:space="preserve"> </w:t>
      </w:r>
      <w:r>
        <w:rPr>
          <w:rFonts w:eastAsia="MS Mincho"/>
        </w:rPr>
        <w:t xml:space="preserve">109892492 </w:t>
      </w:r>
      <w:proofErr w:type="spellStart"/>
      <w:r>
        <w:rPr>
          <w:rFonts w:eastAsia="MS Mincho"/>
        </w:rPr>
        <w:t>Hao-Tsung</w:t>
      </w:r>
      <w:proofErr w:type="spellEnd"/>
      <w:r>
        <w:rPr>
          <w:rFonts w:eastAsia="MS Mincho"/>
        </w:rPr>
        <w:t xml:space="preserve"> Yang</w:t>
      </w:r>
      <w:r w:rsidR="00D22F9C">
        <w:rPr>
          <w:rFonts w:eastAsia="MS Mincho"/>
        </w:rPr>
        <w:t>. haotyang@cs.stonybrook.edu</w:t>
      </w:r>
    </w:p>
    <w:p w:rsidR="004B4CEE" w:rsidRDefault="004B4CEE" w:rsidP="004B4CEE">
      <w:pPr>
        <w:wordWrap w:val="0"/>
        <w:jc w:val="right"/>
        <w:rPr>
          <w:rFonts w:eastAsia="MS Mincho"/>
        </w:rPr>
      </w:pPr>
      <w:r>
        <w:rPr>
          <w:rFonts w:eastAsia="MS Mincho"/>
        </w:rPr>
        <w:t>109247869 Kin Sum Liu</w:t>
      </w:r>
      <w:r w:rsidR="004A73DC">
        <w:rPr>
          <w:rFonts w:eastAsia="MS Mincho"/>
        </w:rPr>
        <w:t xml:space="preserve"> </w:t>
      </w:r>
      <w:r w:rsidR="00843884">
        <w:rPr>
          <w:rFonts w:eastAsia="MS Mincho"/>
        </w:rPr>
        <w:t>(</w:t>
      </w:r>
      <w:proofErr w:type="spellStart"/>
      <w:r w:rsidR="004A73DC">
        <w:rPr>
          <w:rFonts w:eastAsia="MS Mincho"/>
        </w:rPr>
        <w:t>kiliu</w:t>
      </w:r>
      <w:proofErr w:type="spellEnd"/>
      <w:proofErr w:type="gramStart"/>
      <w:r w:rsidR="00843884">
        <w:rPr>
          <w:rFonts w:eastAsia="MS Mincho"/>
        </w:rPr>
        <w:t>)</w:t>
      </w:r>
      <w:r w:rsidR="00D22F9C">
        <w:rPr>
          <w:rFonts w:eastAsia="MS Mincho"/>
        </w:rPr>
        <w:t xml:space="preserve"> </w:t>
      </w:r>
      <w:r w:rsidR="004A73DC">
        <w:rPr>
          <w:rFonts w:eastAsia="MS Mincho"/>
        </w:rPr>
        <w:t xml:space="preserve"> kinsum.liu@stonybrook.edu</w:t>
      </w:r>
      <w:proofErr w:type="gramEnd"/>
    </w:p>
    <w:p w:rsidR="006878E4" w:rsidRDefault="006878E4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We, pledge our honor that all parts of this project were done by us alone and without collaboration with anybody else.</w:t>
      </w:r>
    </w:p>
    <w:p w:rsidR="00773077" w:rsidRDefault="00773077" w:rsidP="006878E4">
      <w:pPr>
        <w:widowControl w:val="0"/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773077" w:rsidRPr="004F50BB" w:rsidRDefault="00773077" w:rsidP="0077307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eastAsia="MS Mincho" w:cstheme="minorHAnsi"/>
          <w:b/>
          <w:sz w:val="36"/>
          <w:szCs w:val="36"/>
        </w:rPr>
      </w:pPr>
      <w:r w:rsidRPr="004F50BB">
        <w:rPr>
          <w:rFonts w:cstheme="minorHAnsi"/>
          <w:b/>
          <w:sz w:val="36"/>
          <w:szCs w:val="36"/>
        </w:rPr>
        <w:t>Entity-Relationship Diagram</w:t>
      </w:r>
    </w:p>
    <w:p w:rsidR="00C74756" w:rsidRDefault="00D22F9C" w:rsidP="00C74756">
      <w:r w:rsidRPr="00D22F9C">
        <w:rPr>
          <w:noProof/>
          <w:lang w:eastAsia="zh-TW"/>
        </w:rPr>
        <w:drawing>
          <wp:inline distT="0" distB="0" distL="0" distR="0">
            <wp:extent cx="5943600" cy="5496232"/>
            <wp:effectExtent l="0" t="0" r="0" b="9525"/>
            <wp:docPr id="3" name="Picture 3" descr="C:\Users\rey12_000\Downloads\C2014F DB-P2 - Support Process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12_000\Downloads\C2014F DB-P2 - Support Process (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FAD" w:rsidRDefault="00C74756">
      <w:pPr>
        <w:rPr>
          <w:rFonts w:eastAsia="新細明體"/>
          <w:lang w:eastAsia="zh-TW"/>
        </w:rPr>
      </w:pPr>
      <w:r>
        <w:t>Pink</w:t>
      </w:r>
      <w:r w:rsidR="00064FAD">
        <w:t xml:space="preserve"> ovals </w:t>
      </w:r>
      <w:r>
        <w:rPr>
          <w:rFonts w:eastAsia="新細明體" w:hint="eastAsia"/>
          <w:lang w:eastAsia="zh-TW"/>
        </w:rPr>
        <w:t xml:space="preserve">are </w:t>
      </w:r>
      <w:r w:rsidR="00064FAD">
        <w:rPr>
          <w:rFonts w:eastAsia="新細明體"/>
          <w:lang w:eastAsia="zh-TW"/>
        </w:rPr>
        <w:t xml:space="preserve">attributes of </w:t>
      </w:r>
      <w:r w:rsidR="004E63C7">
        <w:rPr>
          <w:rFonts w:eastAsia="新細明體"/>
          <w:lang w:eastAsia="zh-TW"/>
        </w:rPr>
        <w:t>basic types</w:t>
      </w:r>
      <w:r w:rsidR="00064FAD">
        <w:rPr>
          <w:rFonts w:eastAsia="新細明體"/>
          <w:lang w:eastAsia="zh-TW"/>
        </w:rPr>
        <w:t>. Gr</w:t>
      </w:r>
      <w:r w:rsidR="0040136B">
        <w:rPr>
          <w:rFonts w:eastAsia="新細明體"/>
          <w:lang w:eastAsia="zh-TW"/>
        </w:rPr>
        <w:t xml:space="preserve">een rectangles are </w:t>
      </w:r>
      <w:r w:rsidR="00220510">
        <w:rPr>
          <w:rFonts w:eastAsia="新細明體"/>
          <w:lang w:eastAsia="zh-TW"/>
        </w:rPr>
        <w:t>entities</w:t>
      </w:r>
      <w:r w:rsidR="0040136B">
        <w:rPr>
          <w:rFonts w:eastAsia="新細明體"/>
          <w:lang w:eastAsia="zh-TW"/>
        </w:rPr>
        <w:t>. Blue</w:t>
      </w:r>
      <w:r w:rsidR="00064FAD">
        <w:rPr>
          <w:rFonts w:eastAsia="新細明體"/>
          <w:lang w:eastAsia="zh-TW"/>
        </w:rPr>
        <w:t xml:space="preserve"> polygons represent user-defined types.</w:t>
      </w:r>
      <w:r w:rsidR="00D22F9C">
        <w:rPr>
          <w:rFonts w:eastAsia="新細明體"/>
          <w:lang w:eastAsia="zh-TW"/>
        </w:rPr>
        <w:t xml:space="preserve"> Arrows me</w:t>
      </w:r>
      <w:r w:rsidR="00EF528D">
        <w:rPr>
          <w:rFonts w:eastAsia="新細明體"/>
          <w:lang w:eastAsia="zh-TW"/>
        </w:rPr>
        <w:t>a</w:t>
      </w:r>
      <w:r w:rsidR="00D22F9C">
        <w:rPr>
          <w:rFonts w:eastAsia="新細明體"/>
          <w:lang w:eastAsia="zh-TW"/>
        </w:rPr>
        <w:t>n they are included by some of the object or type.</w:t>
      </w:r>
    </w:p>
    <w:p w:rsidR="00064FAD" w:rsidRDefault="00064FAD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773077" w:rsidRPr="00993718" w:rsidRDefault="00773077" w:rsidP="00773077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 w:rsidRPr="00993718">
        <w:rPr>
          <w:rFonts w:eastAsia="新細明體"/>
          <w:b/>
          <w:sz w:val="36"/>
          <w:szCs w:val="36"/>
          <w:lang w:eastAsia="zh-TW"/>
        </w:rPr>
        <w:lastRenderedPageBreak/>
        <w:t>Database Scheme</w:t>
      </w:r>
    </w:p>
    <w:p w:rsidR="00773077" w:rsidRDefault="0032319E" w:rsidP="00773077">
      <w:pPr>
        <w:rPr>
          <w:lang w:eastAsia="zh-TW"/>
        </w:rPr>
      </w:pPr>
      <w:r>
        <w:rPr>
          <w:lang w:eastAsia="zh-TW"/>
        </w:rPr>
        <w:t>In this project</w:t>
      </w:r>
      <w:r w:rsidR="00773077">
        <w:rPr>
          <w:lang w:eastAsia="zh-TW"/>
        </w:rPr>
        <w:t xml:space="preserve">, we create 5 user-defined types: </w:t>
      </w:r>
      <w:r w:rsidR="00773077" w:rsidRPr="00773077">
        <w:rPr>
          <w:rStyle w:val="SQLChar"/>
        </w:rPr>
        <w:t>PERSON</w:t>
      </w:r>
      <w:r w:rsidR="00773077">
        <w:rPr>
          <w:lang w:eastAsia="zh-TW"/>
        </w:rPr>
        <w:t xml:space="preserve"> type, </w:t>
      </w:r>
      <w:r w:rsidR="00773077" w:rsidRPr="00773077">
        <w:rPr>
          <w:rStyle w:val="SQLChar"/>
        </w:rPr>
        <w:t>PIECE</w:t>
      </w:r>
      <w:r w:rsidR="00773077">
        <w:rPr>
          <w:lang w:eastAsia="zh-TW"/>
        </w:rPr>
        <w:t xml:space="preserve"> type, </w:t>
      </w:r>
      <w:r w:rsidR="00773077" w:rsidRPr="00773077">
        <w:rPr>
          <w:rStyle w:val="SQLChar"/>
        </w:rPr>
        <w:t>RESULT</w:t>
      </w:r>
      <w:r w:rsidR="00773077">
        <w:rPr>
          <w:lang w:eastAsia="zh-TW"/>
        </w:rPr>
        <w:t xml:space="preserve"> type, </w:t>
      </w:r>
      <w:r w:rsidR="00773077" w:rsidRPr="00773077">
        <w:rPr>
          <w:rStyle w:val="SQLChar"/>
        </w:rPr>
        <w:t>PERFORMANCE</w:t>
      </w:r>
      <w:r w:rsidR="00773077">
        <w:rPr>
          <w:lang w:eastAsia="zh-TW"/>
        </w:rPr>
        <w:t xml:space="preserve"> type and </w:t>
      </w:r>
      <w:r w:rsidR="00773077" w:rsidRPr="00773077">
        <w:rPr>
          <w:rStyle w:val="SQLChar"/>
        </w:rPr>
        <w:t>SHOW</w:t>
      </w:r>
      <w:r w:rsidR="003B6C77">
        <w:rPr>
          <w:lang w:eastAsia="zh-TW"/>
        </w:rPr>
        <w:t xml:space="preserve"> type</w:t>
      </w:r>
    </w:p>
    <w:p w:rsidR="00773077" w:rsidRDefault="00773077" w:rsidP="003308F0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PersonType</w:t>
      </w:r>
      <w:proofErr w:type="spellEnd"/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person class. </w:t>
      </w:r>
      <w:r>
        <w:rPr>
          <w:rFonts w:eastAsia="新細明體"/>
          <w:lang w:eastAsia="zh-TW"/>
        </w:rPr>
        <w:t xml:space="preserve">A person is identified by the </w:t>
      </w:r>
      <w:r w:rsidRPr="00773077">
        <w:rPr>
          <w:rStyle w:val="SQLChar"/>
        </w:rPr>
        <w:t>name</w:t>
      </w:r>
      <w:r>
        <w:rPr>
          <w:rFonts w:eastAsia="新細明體"/>
          <w:lang w:eastAsia="zh-TW"/>
        </w:rPr>
        <w:t xml:space="preserve"> attribute uniquely </w:t>
      </w:r>
      <w:r w:rsidR="003B6C77">
        <w:rPr>
          <w:rFonts w:eastAsia="新細明體"/>
          <w:lang w:eastAsia="zh-TW"/>
        </w:rPr>
        <w:t>which is of the basic type text.</w:t>
      </w:r>
    </w:p>
    <w:p w:rsidR="00773077" w:rsidRDefault="00773077" w:rsidP="003308F0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PieceType</w:t>
      </w:r>
      <w:proofErr w:type="spellEnd"/>
      <w:r w:rsidR="003B6C77">
        <w:rPr>
          <w:rFonts w:eastAsia="新細明體"/>
          <w:lang w:eastAsia="zh-TW"/>
        </w:rPr>
        <w:t xml:space="preserve"> represents the piece class which is identified by the </w:t>
      </w:r>
      <w:r w:rsidR="003B6C77" w:rsidRPr="003B6C77">
        <w:rPr>
          <w:rStyle w:val="SQLChar"/>
        </w:rPr>
        <w:t>name</w:t>
      </w:r>
      <w:r w:rsidR="003B6C77">
        <w:rPr>
          <w:rFonts w:eastAsia="新細明體"/>
          <w:lang w:eastAsia="zh-TW"/>
        </w:rPr>
        <w:t xml:space="preserve"> attribute uniquely.</w:t>
      </w:r>
    </w:p>
    <w:p w:rsidR="004E63C7" w:rsidRPr="00773077" w:rsidRDefault="00773077" w:rsidP="003B6C77">
      <w:pPr>
        <w:ind w:leftChars="100" w:left="220"/>
        <w:rPr>
          <w:lang w:eastAsia="zh-TW"/>
        </w:rPr>
      </w:pPr>
      <w:proofErr w:type="spellStart"/>
      <w:r w:rsidRPr="00773077">
        <w:rPr>
          <w:rStyle w:val="SQLChar"/>
        </w:rPr>
        <w:t>ResultType</w:t>
      </w:r>
      <w:proofErr w:type="spellEnd"/>
      <w:r w:rsidR="004E63C7" w:rsidRPr="00773077">
        <w:rPr>
          <w:lang w:eastAsia="zh-TW"/>
        </w:rPr>
        <w:t xml:space="preserve"> </w:t>
      </w:r>
      <w:r w:rsidR="003B6C77">
        <w:rPr>
          <w:lang w:eastAsia="zh-TW"/>
        </w:rPr>
        <w:t xml:space="preserve">represents the data type for the </w:t>
      </w:r>
      <w:r w:rsidR="003B6C77" w:rsidRPr="003B6C77">
        <w:rPr>
          <w:rStyle w:val="SQLChar"/>
        </w:rPr>
        <w:t>result</w:t>
      </w:r>
      <w:r w:rsidR="003B6C77">
        <w:rPr>
          <w:lang w:eastAsia="zh-TW"/>
        </w:rPr>
        <w:t xml:space="preserve"> object which involves two attributes: </w:t>
      </w:r>
      <w:r w:rsidR="003B6C77" w:rsidRPr="003B6C77">
        <w:rPr>
          <w:rStyle w:val="SQLChar"/>
        </w:rPr>
        <w:t>judge</w:t>
      </w:r>
      <w:r w:rsidR="003B6C77">
        <w:rPr>
          <w:lang w:eastAsia="zh-TW"/>
        </w:rPr>
        <w:t xml:space="preserve"> and </w:t>
      </w:r>
      <w:proofErr w:type="spellStart"/>
      <w:r w:rsidR="003B6C77" w:rsidRPr="003B6C77">
        <w:rPr>
          <w:rStyle w:val="SQLChar"/>
        </w:rPr>
        <w:t>score</w:t>
      </w:r>
      <w:r w:rsidR="003B6C77">
        <w:rPr>
          <w:rStyle w:val="SQLChar"/>
        </w:rPr>
        <w:t>.</w:t>
      </w:r>
      <w:r w:rsidR="003B6C77">
        <w:t>This</w:t>
      </w:r>
      <w:proofErr w:type="spellEnd"/>
      <w:r w:rsidR="003B6C77">
        <w:t xml:space="preserve"> is an object that describes the result of a contestant on a piece in a performance.</w:t>
      </w:r>
    </w:p>
    <w:p w:rsidR="003B6C77" w:rsidRDefault="00773077" w:rsidP="003B6C77">
      <w:pPr>
        <w:ind w:leftChars="100" w:left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PerformanceType</w:t>
      </w:r>
      <w:proofErr w:type="spellEnd"/>
      <w:r w:rsidR="004E63C7" w:rsidRPr="00773077">
        <w:rPr>
          <w:rFonts w:eastAsia="新細明體"/>
          <w:lang w:eastAsia="zh-TW"/>
        </w:rPr>
        <w:t xml:space="preserve"> </w:t>
      </w:r>
      <w:r w:rsidR="003B6C77">
        <w:rPr>
          <w:rFonts w:eastAsia="新細明體"/>
          <w:lang w:eastAsia="zh-TW"/>
        </w:rPr>
        <w:t xml:space="preserve">represents the type for a performance.  A performance describes the multiple results received by a contestant on a particular piece. So it contains an array of objects of </w:t>
      </w:r>
      <w:proofErr w:type="spellStart"/>
      <w:r w:rsidR="003B6C77" w:rsidRPr="003B6C77">
        <w:rPr>
          <w:rStyle w:val="SQLChar"/>
        </w:rPr>
        <w:t>ResultType</w:t>
      </w:r>
      <w:proofErr w:type="spellEnd"/>
      <w:r w:rsidR="003B6C77">
        <w:rPr>
          <w:rFonts w:eastAsia="新細明體"/>
          <w:lang w:eastAsia="zh-TW"/>
        </w:rPr>
        <w:t xml:space="preserve"> in the attribute </w:t>
      </w:r>
      <w:r w:rsidR="003B6C77" w:rsidRPr="003B6C77">
        <w:rPr>
          <w:rStyle w:val="SQLChar"/>
        </w:rPr>
        <w:t>results</w:t>
      </w:r>
      <w:r w:rsidR="003B6C77">
        <w:rPr>
          <w:rFonts w:eastAsia="新細明體"/>
          <w:lang w:eastAsia="zh-TW"/>
        </w:rPr>
        <w:t>.</w:t>
      </w:r>
      <w:r w:rsidR="00EA0711">
        <w:rPr>
          <w:rFonts w:eastAsia="新細明體"/>
          <w:lang w:eastAsia="zh-TW"/>
        </w:rPr>
        <w:t xml:space="preserve"> It makes the database more object-relational.</w:t>
      </w:r>
    </w:p>
    <w:p w:rsidR="00B86D7F" w:rsidRPr="00773077" w:rsidRDefault="00773077" w:rsidP="003308F0">
      <w:pPr>
        <w:ind w:firstLine="220"/>
        <w:rPr>
          <w:rFonts w:eastAsia="新細明體"/>
          <w:lang w:eastAsia="zh-TW"/>
        </w:rPr>
      </w:pPr>
      <w:proofErr w:type="spellStart"/>
      <w:r w:rsidRPr="00773077">
        <w:rPr>
          <w:rStyle w:val="SQLChar"/>
        </w:rPr>
        <w:t>ShowType</w:t>
      </w:r>
      <w:proofErr w:type="spellEnd"/>
      <w:r w:rsidR="003B6C77">
        <w:rPr>
          <w:rFonts w:eastAsia="新細明體"/>
          <w:lang w:eastAsia="zh-TW"/>
        </w:rPr>
        <w:t xml:space="preserve"> represents the type for a show which is uniquely identified by the date. </w:t>
      </w:r>
    </w:p>
    <w:p w:rsidR="00B86D7F" w:rsidRPr="00B86D7F" w:rsidRDefault="003B6C77" w:rsidP="00B86D7F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Also, create </w:t>
      </w:r>
      <w:r w:rsidR="00F04174">
        <w:rPr>
          <w:rFonts w:eastAsia="新細明體"/>
          <w:lang w:eastAsia="zh-TW"/>
        </w:rPr>
        <w:t>5</w:t>
      </w:r>
      <w:r w:rsidR="00B86D7F">
        <w:rPr>
          <w:rFonts w:eastAsia="新細明體"/>
          <w:lang w:eastAsia="zh-TW"/>
        </w:rPr>
        <w:t xml:space="preserve"> </w:t>
      </w:r>
      <w:r w:rsidR="00165946">
        <w:rPr>
          <w:rFonts w:eastAsia="新細明體"/>
          <w:lang w:eastAsia="zh-TW"/>
        </w:rPr>
        <w:t xml:space="preserve">typed </w:t>
      </w:r>
      <w:r w:rsidR="00B86D7F">
        <w:rPr>
          <w:rFonts w:eastAsia="新細明體"/>
          <w:lang w:eastAsia="zh-TW"/>
        </w:rPr>
        <w:t>tables</w:t>
      </w:r>
      <w:r w:rsidR="0001332B">
        <w:rPr>
          <w:rFonts w:eastAsia="新細明體"/>
          <w:lang w:eastAsia="zh-TW"/>
        </w:rPr>
        <w:t>:</w:t>
      </w:r>
      <w:r>
        <w:rPr>
          <w:rFonts w:eastAsia="新細明體"/>
          <w:lang w:eastAsia="zh-TW"/>
        </w:rPr>
        <w:t xml:space="preserve"> </w:t>
      </w:r>
      <w:r w:rsidRPr="003B6C77">
        <w:rPr>
          <w:rStyle w:val="SQLChar"/>
        </w:rPr>
        <w:t>Contestants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Judges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Pieces</w:t>
      </w:r>
      <w:r>
        <w:rPr>
          <w:rFonts w:eastAsia="新細明體"/>
          <w:lang w:eastAsia="zh-TW"/>
        </w:rPr>
        <w:t xml:space="preserve">, </w:t>
      </w:r>
      <w:r w:rsidRPr="003B6C77">
        <w:rPr>
          <w:rStyle w:val="SQLChar"/>
        </w:rPr>
        <w:t>Shows</w:t>
      </w:r>
      <w:r>
        <w:rPr>
          <w:rFonts w:eastAsia="新細明體"/>
          <w:lang w:eastAsia="zh-TW"/>
        </w:rPr>
        <w:t xml:space="preserve">, </w:t>
      </w:r>
      <w:proofErr w:type="gramStart"/>
      <w:r w:rsidRPr="003B6C77">
        <w:rPr>
          <w:rStyle w:val="SQLChar"/>
        </w:rPr>
        <w:t>Performances</w:t>
      </w:r>
      <w:proofErr w:type="gramEnd"/>
    </w:p>
    <w:p w:rsidR="008C7092" w:rsidRPr="003B6C77" w:rsidRDefault="0001332B" w:rsidP="003B6C77">
      <w:pPr>
        <w:ind w:leftChars="100" w:left="220"/>
        <w:rPr>
          <w:rFonts w:eastAsia="新細明體"/>
          <w:lang w:eastAsia="zh-TW"/>
        </w:rPr>
      </w:pPr>
      <w:proofErr w:type="gramStart"/>
      <w:r w:rsidRPr="003B6C77">
        <w:rPr>
          <w:rStyle w:val="SQLChar"/>
          <w:lang w:eastAsia="zh-TW"/>
        </w:rPr>
        <w:t>Contestants</w:t>
      </w:r>
      <w:r w:rsidR="003308F0">
        <w:rPr>
          <w:rStyle w:val="SQLChar"/>
          <w:lang w:eastAsia="zh-TW"/>
        </w:rPr>
        <w:t xml:space="preserve"> </w:t>
      </w:r>
      <w:r w:rsidR="003308F0">
        <w:rPr>
          <w:rFonts w:eastAsia="新細明體"/>
          <w:lang w:eastAsia="zh-TW"/>
        </w:rPr>
        <w:t>stores</w:t>
      </w:r>
      <w:proofErr w:type="gramEnd"/>
      <w:r w:rsidR="003308F0">
        <w:rPr>
          <w:rFonts w:eastAsia="新細明體"/>
          <w:lang w:eastAsia="zh-TW"/>
        </w:rPr>
        <w:t xml:space="preserve"> all the contestants of type </w:t>
      </w:r>
      <w:proofErr w:type="spellStart"/>
      <w:r w:rsidR="003308F0" w:rsidRPr="003308F0">
        <w:rPr>
          <w:rStyle w:val="SQLChar"/>
        </w:rPr>
        <w:t>PersonType</w:t>
      </w:r>
      <w:proofErr w:type="spellEnd"/>
      <w:r w:rsidR="003308F0">
        <w:rPr>
          <w:rFonts w:eastAsia="新細明體"/>
          <w:lang w:eastAsia="zh-TW"/>
        </w:rPr>
        <w:t>.</w:t>
      </w:r>
    </w:p>
    <w:p w:rsidR="003308F0" w:rsidRDefault="0001332B" w:rsidP="003B6C77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rFonts w:hint="eastAsia"/>
          <w:lang w:eastAsia="zh-TW"/>
        </w:rPr>
        <w:t>J</w:t>
      </w:r>
      <w:r w:rsidRPr="003B6C77">
        <w:rPr>
          <w:rStyle w:val="SQLChar"/>
          <w:lang w:eastAsia="zh-TW"/>
        </w:rPr>
        <w:t>udges</w:t>
      </w:r>
      <w:r w:rsidR="003308F0">
        <w:rPr>
          <w:rFonts w:eastAsia="新細明體"/>
          <w:lang w:eastAsia="zh-TW"/>
        </w:rPr>
        <w:t xml:space="preserve"> stores all the judges of type </w:t>
      </w:r>
      <w:proofErr w:type="spellStart"/>
      <w:r w:rsidR="003308F0" w:rsidRPr="003308F0">
        <w:rPr>
          <w:rStyle w:val="SQLChar"/>
        </w:rPr>
        <w:t>PersonType</w:t>
      </w:r>
      <w:proofErr w:type="spellEnd"/>
      <w:r w:rsidR="003308F0">
        <w:rPr>
          <w:rFonts w:eastAsia="新細明體"/>
          <w:lang w:eastAsia="zh-TW"/>
        </w:rPr>
        <w:t>.</w:t>
      </w:r>
    </w:p>
    <w:p w:rsidR="0001332B" w:rsidRDefault="00165946" w:rsidP="003B6C77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lang w:eastAsia="zh-TW"/>
        </w:rPr>
        <w:t>Pieces</w:t>
      </w:r>
      <w:r w:rsidR="003308F0">
        <w:rPr>
          <w:rFonts w:eastAsia="新細明體"/>
          <w:lang w:eastAsia="zh-TW"/>
        </w:rPr>
        <w:t xml:space="preserve"> store all the pieces of type </w:t>
      </w:r>
      <w:proofErr w:type="spellStart"/>
      <w:r w:rsidR="003308F0" w:rsidRPr="003308F0">
        <w:rPr>
          <w:rStyle w:val="SQLChar"/>
        </w:rPr>
        <w:t>PieceType</w:t>
      </w:r>
      <w:proofErr w:type="spellEnd"/>
      <w:r w:rsidR="003308F0">
        <w:rPr>
          <w:rFonts w:eastAsia="新細明體"/>
          <w:lang w:eastAsia="zh-TW"/>
        </w:rPr>
        <w:t>.</w:t>
      </w:r>
    </w:p>
    <w:p w:rsidR="003308F0" w:rsidRPr="003308F0" w:rsidRDefault="003308F0" w:rsidP="003308F0">
      <w:pPr>
        <w:ind w:leftChars="100" w:left="220"/>
        <w:rPr>
          <w:rFonts w:eastAsia="新細明體"/>
          <w:lang w:eastAsia="zh-TW"/>
        </w:rPr>
      </w:pPr>
      <w:r w:rsidRPr="003B6C77">
        <w:rPr>
          <w:rStyle w:val="SQLChar"/>
          <w:lang w:eastAsia="zh-TW"/>
        </w:rPr>
        <w:t>Performances</w:t>
      </w:r>
      <w:r>
        <w:rPr>
          <w:rFonts w:eastAsia="新細明體"/>
          <w:lang w:eastAsia="zh-TW"/>
        </w:rPr>
        <w:t xml:space="preserve"> store all the performances of type </w:t>
      </w:r>
      <w:proofErr w:type="spellStart"/>
      <w:r w:rsidRPr="003308F0">
        <w:rPr>
          <w:rStyle w:val="SQLChar"/>
        </w:rPr>
        <w:t>PerformanceType</w:t>
      </w:r>
      <w:proofErr w:type="spellEnd"/>
      <w:r>
        <w:rPr>
          <w:rFonts w:eastAsia="新細明體"/>
          <w:lang w:eastAsia="zh-TW"/>
        </w:rPr>
        <w:t>.</w:t>
      </w:r>
    </w:p>
    <w:p w:rsidR="00165946" w:rsidRDefault="00A576AA" w:rsidP="003B6C77">
      <w:pPr>
        <w:ind w:leftChars="100" w:left="220"/>
        <w:rPr>
          <w:rStyle w:val="SQLChar"/>
        </w:rPr>
      </w:pPr>
      <w:r w:rsidRPr="003B6C77">
        <w:rPr>
          <w:rStyle w:val="SQLChar"/>
          <w:lang w:eastAsia="zh-TW"/>
        </w:rPr>
        <w:t>Shows</w:t>
      </w:r>
      <w:r w:rsidR="003308F0">
        <w:rPr>
          <w:rFonts w:eastAsia="新細明體"/>
          <w:lang w:eastAsia="zh-TW"/>
        </w:rPr>
        <w:t xml:space="preserve"> store all the shows of type </w:t>
      </w:r>
      <w:proofErr w:type="spellStart"/>
      <w:r w:rsidR="003308F0" w:rsidRPr="003308F0">
        <w:rPr>
          <w:rStyle w:val="SQLChar"/>
        </w:rPr>
        <w:t>ShowType</w:t>
      </w:r>
      <w:proofErr w:type="spellEnd"/>
    </w:p>
    <w:p w:rsidR="003308F0" w:rsidRPr="003B6C77" w:rsidRDefault="003308F0" w:rsidP="003308F0">
      <w:pPr>
        <w:rPr>
          <w:lang w:eastAsia="zh-TW"/>
        </w:rPr>
      </w:pPr>
      <w:r>
        <w:rPr>
          <w:lang w:eastAsia="zh-TW"/>
        </w:rPr>
        <w:t>Since the documentation indicates that “Typed table implement a subset of the SQL standard”. So the all typed tables do not contain the self-referencing column. We decide to use the OID feature to support the column explicitly. Therefore, all 5 typed tables are enabled with OID and the OID is the primary key for the objects (entries) in the tables.</w:t>
      </w:r>
    </w:p>
    <w:p w:rsidR="00EA0711" w:rsidRDefault="003308F0" w:rsidP="003B6C7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Create a table calle</w:t>
      </w:r>
      <w:r w:rsidR="00EA0711">
        <w:rPr>
          <w:rFonts w:eastAsia="新細明體"/>
          <w:lang w:eastAsia="zh-TW"/>
        </w:rPr>
        <w:t>d</w:t>
      </w:r>
      <w:r w:rsidR="00EA0711" w:rsidRPr="00EA0711">
        <w:rPr>
          <w:rStyle w:val="SQLChar"/>
        </w:rPr>
        <w:t xml:space="preserve"> </w:t>
      </w:r>
      <w:proofErr w:type="spellStart"/>
      <w:r w:rsidR="00EA0711" w:rsidRPr="00EA0711">
        <w:rPr>
          <w:rStyle w:val="SQLChar"/>
        </w:rPr>
        <w:t>Show_Performances</w:t>
      </w:r>
      <w:proofErr w:type="spellEnd"/>
      <w:r w:rsidR="00EA0711">
        <w:rPr>
          <w:rFonts w:eastAsia="新細明體"/>
          <w:lang w:eastAsia="zh-TW"/>
        </w:rPr>
        <w:t xml:space="preserve"> that relates entries in </w:t>
      </w:r>
      <w:r w:rsidR="00EA0711" w:rsidRPr="00EA0711">
        <w:rPr>
          <w:rStyle w:val="SQLChar"/>
        </w:rPr>
        <w:t>Shows</w:t>
      </w:r>
      <w:r w:rsidR="00EA0711">
        <w:rPr>
          <w:rFonts w:eastAsia="新細明體"/>
          <w:lang w:eastAsia="zh-TW"/>
        </w:rPr>
        <w:t xml:space="preserve"> and </w:t>
      </w:r>
      <w:r w:rsidR="00EA0711" w:rsidRPr="00EA0711">
        <w:rPr>
          <w:rStyle w:val="SQLChar"/>
        </w:rPr>
        <w:t>Performances</w:t>
      </w:r>
      <w:r w:rsidR="00EA0711">
        <w:rPr>
          <w:rFonts w:eastAsia="新細明體"/>
          <w:lang w:eastAsia="zh-TW"/>
        </w:rPr>
        <w:t>. The reason for that is explained in the integrity constraints section.</w:t>
      </w:r>
    </w:p>
    <w:p w:rsidR="00EA0711" w:rsidRDefault="00EA0711" w:rsidP="00EA0711">
      <w:pPr>
        <w:rPr>
          <w:lang w:eastAsia="zh-TW"/>
        </w:rPr>
      </w:pPr>
      <w:r>
        <w:rPr>
          <w:lang w:eastAsia="zh-TW"/>
        </w:rPr>
        <w:br w:type="page"/>
      </w:r>
    </w:p>
    <w:p w:rsidR="00EA0711" w:rsidRPr="00993718" w:rsidRDefault="00EA0711" w:rsidP="00EA0711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 w:rsidRPr="00993718">
        <w:rPr>
          <w:rFonts w:eastAsia="新細明體"/>
          <w:b/>
          <w:sz w:val="36"/>
          <w:szCs w:val="36"/>
          <w:lang w:eastAsia="zh-TW"/>
        </w:rPr>
        <w:lastRenderedPageBreak/>
        <w:t>Integrity Constraints</w:t>
      </w:r>
    </w:p>
    <w:p w:rsid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According to the SQL standard, we should define the </w:t>
      </w:r>
      <w:proofErr w:type="spellStart"/>
      <w:r w:rsidRPr="00EA0711">
        <w:rPr>
          <w:rStyle w:val="SQLChar"/>
        </w:rPr>
        <w:t>PerformanceType</w:t>
      </w:r>
      <w:proofErr w:type="spellEnd"/>
      <w:r>
        <w:rPr>
          <w:rFonts w:eastAsia="新細明體"/>
          <w:lang w:eastAsia="zh-TW"/>
        </w:rPr>
        <w:t xml:space="preserve"> </w:t>
      </w:r>
      <w:proofErr w:type="gramStart"/>
      <w:r>
        <w:rPr>
          <w:rFonts w:eastAsia="新細明體"/>
          <w:lang w:eastAsia="zh-TW"/>
        </w:rPr>
        <w:t>like :</w:t>
      </w:r>
      <w:proofErr w:type="gramEnd"/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 xml:space="preserve">CREATE TYPE </w:t>
      </w:r>
      <w:proofErr w:type="spellStart"/>
      <w:r>
        <w:rPr>
          <w:lang w:eastAsia="zh-TW"/>
        </w:rPr>
        <w:t>PerformanceType</w:t>
      </w:r>
      <w:proofErr w:type="spellEnd"/>
      <w:r>
        <w:rPr>
          <w:lang w:eastAsia="zh-TW"/>
        </w:rPr>
        <w:t xml:space="preserve"> AS (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contestant</w:t>
      </w:r>
      <w:proofErr w:type="gramEnd"/>
      <w:r>
        <w:rPr>
          <w:lang w:eastAsia="zh-TW"/>
        </w:rPr>
        <w:t xml:space="preserve"> REF(</w:t>
      </w:r>
      <w:proofErr w:type="spellStart"/>
      <w:r>
        <w:rPr>
          <w:lang w:eastAsia="zh-TW"/>
        </w:rPr>
        <w:t>PersonType</w:t>
      </w:r>
      <w:proofErr w:type="spellEnd"/>
      <w:r>
        <w:rPr>
          <w:lang w:eastAsia="zh-TW"/>
        </w:rPr>
        <w:t>) SCOPE Contestants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ab/>
      </w:r>
      <w:r>
        <w:rPr>
          <w:rFonts w:ascii="細明體" w:eastAsia="細明體" w:hAnsi="細明體" w:cs="細明體" w:hint="eastAsia"/>
          <w:lang w:eastAsia="zh-TW"/>
        </w:rPr>
        <w:t>…</w:t>
      </w:r>
    </w:p>
    <w:p w:rsidR="00EA0711" w:rsidRDefault="00EA0711" w:rsidP="004F50BB">
      <w:pPr>
        <w:pStyle w:val="SQL"/>
        <w:ind w:leftChars="100" w:left="220"/>
        <w:rPr>
          <w:rFonts w:eastAsia="新細明體"/>
          <w:lang w:eastAsia="zh-TW"/>
        </w:rPr>
      </w:pPr>
      <w:r>
        <w:rPr>
          <w:lang w:eastAsia="zh-TW"/>
        </w:rPr>
        <w:t>}</w:t>
      </w:r>
    </w:p>
    <w:p w:rsid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Since there is a difference between the SQL standard and the implementation in </w:t>
      </w:r>
      <w:proofErr w:type="spellStart"/>
      <w:r>
        <w:rPr>
          <w:rFonts w:eastAsia="新細明體"/>
          <w:lang w:eastAsia="zh-TW"/>
        </w:rPr>
        <w:t>postgresql</w:t>
      </w:r>
      <w:proofErr w:type="spellEnd"/>
      <w:r>
        <w:rPr>
          <w:rFonts w:eastAsia="新細明體"/>
          <w:lang w:eastAsia="zh-TW"/>
        </w:rPr>
        <w:t xml:space="preserve">, we implement the referential integrity by using the foreign keys to reference the objects (entries) in the typed table. So in the creation of </w:t>
      </w:r>
      <w:r w:rsidRPr="00EA0711">
        <w:rPr>
          <w:rStyle w:val="SQLChar"/>
        </w:rPr>
        <w:t>Performances</w:t>
      </w:r>
      <w:r>
        <w:rPr>
          <w:rFonts w:eastAsia="新細明體"/>
          <w:lang w:eastAsia="zh-TW"/>
        </w:rPr>
        <w:t xml:space="preserve"> table: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Performances OF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(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WITH OPTIONS REFERENCES </w:t>
      </w:r>
      <w:proofErr w:type="gramStart"/>
      <w:r w:rsidRPr="00FB1C02">
        <w:rPr>
          <w:lang w:eastAsia="zh-TW"/>
        </w:rPr>
        <w:t>Contestants(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WITH OPTIONS REFERENCES </w:t>
      </w:r>
      <w:proofErr w:type="gramStart"/>
      <w:r w:rsidRPr="00FB1C02">
        <w:rPr>
          <w:lang w:eastAsia="zh-TW"/>
        </w:rPr>
        <w:t>Pieces(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EA0711" w:rsidRPr="00FB1C02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EA0711" w:rsidRDefault="00EA0711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993718" w:rsidRPr="00FB1C02" w:rsidRDefault="00993718" w:rsidP="00EA0711">
      <w:pPr>
        <w:pStyle w:val="SQL"/>
        <w:rPr>
          <w:lang w:eastAsia="zh-TW"/>
        </w:rPr>
      </w:pPr>
    </w:p>
    <w:p w:rsidR="00EA0711" w:rsidRPr="00EA0711" w:rsidRDefault="00EA0711" w:rsidP="00181E8C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The attribute </w:t>
      </w:r>
      <w:r w:rsidRPr="00EA0711">
        <w:rPr>
          <w:rStyle w:val="SQLChar"/>
        </w:rPr>
        <w:t>Contestant</w:t>
      </w:r>
      <w:r>
        <w:rPr>
          <w:rFonts w:eastAsia="新細明體"/>
          <w:lang w:eastAsia="zh-TW"/>
        </w:rPr>
        <w:t xml:space="preserve"> and </w:t>
      </w:r>
      <w:r w:rsidRPr="00EA0711">
        <w:rPr>
          <w:rStyle w:val="SQLChar"/>
        </w:rPr>
        <w:t>Piece</w:t>
      </w:r>
      <w:r>
        <w:rPr>
          <w:rFonts w:eastAsia="新細明體"/>
          <w:lang w:eastAsia="zh-TW"/>
        </w:rPr>
        <w:t xml:space="preserve"> for an object in </w:t>
      </w:r>
      <w:r w:rsidRPr="00EA0711">
        <w:rPr>
          <w:rStyle w:val="SQLChar"/>
        </w:rPr>
        <w:t>Performances</w:t>
      </w:r>
      <w:r>
        <w:rPr>
          <w:rFonts w:eastAsia="新細明體"/>
          <w:lang w:eastAsia="zh-TW"/>
        </w:rPr>
        <w:t xml:space="preserve"> should reference the respective objects in the </w:t>
      </w:r>
      <w:r w:rsidRPr="00EA0711">
        <w:rPr>
          <w:rStyle w:val="SQLChar"/>
        </w:rPr>
        <w:t>Contestants</w:t>
      </w:r>
      <w:r>
        <w:rPr>
          <w:rFonts w:eastAsia="新細明體"/>
          <w:lang w:eastAsia="zh-TW"/>
        </w:rPr>
        <w:t xml:space="preserve"> and </w:t>
      </w:r>
      <w:r w:rsidRPr="00EA0711">
        <w:rPr>
          <w:rStyle w:val="SQLChar"/>
        </w:rPr>
        <w:t>Pieces</w:t>
      </w:r>
      <w:r>
        <w:rPr>
          <w:rFonts w:eastAsia="新細明體"/>
          <w:lang w:eastAsia="zh-TW"/>
        </w:rPr>
        <w:t xml:space="preserve"> </w:t>
      </w:r>
    </w:p>
    <w:p w:rsidR="00EA0711" w:rsidRDefault="00EA0711" w:rsidP="00181E8C">
      <w:pPr>
        <w:rPr>
          <w:rFonts w:eastAsia="新細明體"/>
          <w:lang w:eastAsia="zh-TW"/>
        </w:rPr>
      </w:pPr>
    </w:p>
    <w:p w:rsidR="00993718" w:rsidRDefault="00993718" w:rsidP="00993718">
      <w:pPr>
        <w:rPr>
          <w:rStyle w:val="SQLChar"/>
        </w:rPr>
      </w:pPr>
      <w:r>
        <w:rPr>
          <w:lang w:eastAsia="zh-TW"/>
        </w:rPr>
        <w:t xml:space="preserve">Another issue is that the current version of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does not support the foreign key constraint on array member. So in order to relate a </w:t>
      </w:r>
      <w:r w:rsidRPr="00993718">
        <w:rPr>
          <w:rStyle w:val="SQLChar"/>
        </w:rPr>
        <w:t>Show</w:t>
      </w:r>
      <w:r>
        <w:rPr>
          <w:lang w:eastAsia="zh-TW"/>
        </w:rPr>
        <w:t xml:space="preserve"> with multiple </w:t>
      </w:r>
      <w:proofErr w:type="spellStart"/>
      <w:r w:rsidRPr="00993718">
        <w:rPr>
          <w:rStyle w:val="SQLChar"/>
        </w:rPr>
        <w:t>Performances</w:t>
      </w:r>
      <w:r>
        <w:rPr>
          <w:rStyle w:val="SQLChar"/>
        </w:rPr>
        <w:t>.</w:t>
      </w:r>
      <w:r w:rsidRPr="00993718">
        <w:t>We</w:t>
      </w:r>
      <w:proofErr w:type="spellEnd"/>
      <w:r>
        <w:t xml:space="preserve"> use a relational approach to create a table </w:t>
      </w:r>
      <w:proofErr w:type="spellStart"/>
      <w:r w:rsidRPr="00993718">
        <w:rPr>
          <w:rStyle w:val="SQLChar"/>
        </w:rPr>
        <w:t>Show_Performances</w:t>
      </w:r>
      <w:proofErr w:type="spellEnd"/>
      <w:r>
        <w:t xml:space="preserve"> that relate and reference objects in </w:t>
      </w:r>
      <w:r w:rsidRPr="00993718">
        <w:rPr>
          <w:rStyle w:val="SQLChar"/>
        </w:rPr>
        <w:t>Shows</w:t>
      </w:r>
      <w:r>
        <w:t xml:space="preserve"> and </w:t>
      </w:r>
      <w:r w:rsidRPr="00993718">
        <w:rPr>
          <w:rStyle w:val="SQLChar"/>
        </w:rPr>
        <w:t>Performances</w:t>
      </w:r>
      <w:r>
        <w:rPr>
          <w:rStyle w:val="SQLChar"/>
        </w:rPr>
        <w:t>: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(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show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Shows(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993718" w:rsidRPr="00FB1C02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performance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Performances(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993718" w:rsidRDefault="00993718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993718" w:rsidRDefault="00993718" w:rsidP="00993718">
      <w:pPr>
        <w:rPr>
          <w:lang w:eastAsia="zh-TW"/>
        </w:rPr>
      </w:pPr>
    </w:p>
    <w:p w:rsidR="00993718" w:rsidRDefault="00993718" w:rsidP="00993718">
      <w:pPr>
        <w:rPr>
          <w:lang w:eastAsia="zh-TW"/>
        </w:rPr>
      </w:pPr>
      <w:r>
        <w:rPr>
          <w:lang w:eastAsia="zh-TW"/>
        </w:rPr>
        <w:t xml:space="preserve">As the name of contestants, judges and pieces should be unique (it can be duplicate when we have more identifier for the objects like SSN), we have the </w:t>
      </w:r>
      <w:r w:rsidRPr="00993718">
        <w:rPr>
          <w:rStyle w:val="SQLChar"/>
        </w:rPr>
        <w:t>UNIQUE</w:t>
      </w:r>
      <w:r>
        <w:rPr>
          <w:lang w:eastAsia="zh-TW"/>
        </w:rPr>
        <w:t xml:space="preserve"> constraints on them:</w:t>
      </w:r>
    </w:p>
    <w:p w:rsidR="00993718" w:rsidRDefault="00993718" w:rsidP="004F50BB">
      <w:pPr>
        <w:pStyle w:val="SQL"/>
        <w:ind w:firstLine="708"/>
        <w:rPr>
          <w:lang w:eastAsia="zh-TW"/>
        </w:rPr>
      </w:pP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</w:t>
      </w:r>
    </w:p>
    <w:p w:rsidR="00993718" w:rsidRDefault="00993718" w:rsidP="00993718">
      <w:pPr>
        <w:pStyle w:val="SQL"/>
        <w:rPr>
          <w:lang w:eastAsia="zh-TW"/>
        </w:rPr>
      </w:pPr>
    </w:p>
    <w:p w:rsidR="00993718" w:rsidRDefault="00993718" w:rsidP="00993718">
      <w:pPr>
        <w:rPr>
          <w:lang w:eastAsia="zh-TW"/>
        </w:rPr>
      </w:pPr>
      <w:r>
        <w:rPr>
          <w:lang w:eastAsia="zh-TW"/>
        </w:rPr>
        <w:t xml:space="preserve">CHECK constraints are used on the names such that it cannot accept a contestant/judge/piece with empty string as the name: </w:t>
      </w:r>
    </w:p>
    <w:p w:rsidR="00993718" w:rsidRPr="00993718" w:rsidRDefault="00993718" w:rsidP="004F50BB">
      <w:pPr>
        <w:ind w:firstLine="708"/>
        <w:rPr>
          <w:rStyle w:val="SQLChar"/>
        </w:rPr>
      </w:pPr>
      <w:proofErr w:type="gramStart"/>
      <w:r w:rsidRPr="00993718">
        <w:rPr>
          <w:rStyle w:val="SQLChar"/>
        </w:rPr>
        <w:t>name</w:t>
      </w:r>
      <w:proofErr w:type="gramEnd"/>
      <w:r w:rsidRPr="00993718">
        <w:rPr>
          <w:rStyle w:val="SQLChar"/>
        </w:rPr>
        <w:t xml:space="preserve"> WITH OPTIONS CHECK (</w:t>
      </w:r>
      <w:proofErr w:type="spellStart"/>
      <w:r w:rsidRPr="00993718">
        <w:rPr>
          <w:rStyle w:val="SQLChar"/>
        </w:rPr>
        <w:t>char_length</w:t>
      </w:r>
      <w:proofErr w:type="spellEnd"/>
      <w:r w:rsidRPr="00993718">
        <w:rPr>
          <w:rStyle w:val="SQLChar"/>
        </w:rPr>
        <w:t>(name) &gt; 0)</w:t>
      </w:r>
    </w:p>
    <w:p w:rsidR="00993718" w:rsidRDefault="00993718" w:rsidP="00993718">
      <w:pPr>
        <w:rPr>
          <w:bdr w:val="single" w:sz="4" w:space="0" w:color="auto"/>
        </w:rPr>
      </w:pPr>
      <w:r>
        <w:rPr>
          <w:rFonts w:eastAsia="新細明體"/>
          <w:lang w:eastAsia="zh-TW"/>
        </w:rPr>
        <w:br w:type="page"/>
      </w:r>
    </w:p>
    <w:p w:rsidR="00993718" w:rsidRPr="00993718" w:rsidRDefault="00993718" w:rsidP="00993718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SQL Commands: CREATE TYPE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text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PieceType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text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ResultType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judge</w:t>
      </w:r>
      <w:proofErr w:type="gramEnd"/>
      <w:r w:rsidRPr="00FB1C02">
        <w:rPr>
          <w:lang w:eastAsia="zh-TW"/>
        </w:rPr>
        <w:t xml:space="preserve"> text,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score</w:t>
      </w:r>
      <w:proofErr w:type="gramEnd"/>
      <w:r w:rsidRPr="00FB1C02">
        <w:rPr>
          <w:lang w:eastAsia="zh-TW"/>
        </w:rPr>
        <w:t xml:space="preserve"> integer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results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ResultType</w:t>
      </w:r>
      <w:proofErr w:type="spellEnd"/>
      <w:r w:rsidRPr="00FB1C02">
        <w:rPr>
          <w:lang w:eastAsia="zh-TW"/>
        </w:rPr>
        <w:t>[]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TYPE </w:t>
      </w:r>
      <w:proofErr w:type="spellStart"/>
      <w:r w:rsidRPr="00FB1C02">
        <w:rPr>
          <w:lang w:eastAsia="zh-TW"/>
        </w:rPr>
        <w:t>ShowType</w:t>
      </w:r>
      <w:proofErr w:type="spellEnd"/>
      <w:r w:rsidRPr="00FB1C02">
        <w:rPr>
          <w:lang w:eastAsia="zh-TW"/>
        </w:rPr>
        <w:t xml:space="preserve"> AS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spellStart"/>
      <w:proofErr w:type="gramStart"/>
      <w:r w:rsidRPr="00FB1C02">
        <w:rPr>
          <w:lang w:eastAsia="zh-TW"/>
        </w:rPr>
        <w:t>showdate</w:t>
      </w:r>
      <w:proofErr w:type="spellEnd"/>
      <w:proofErr w:type="gramEnd"/>
      <w:r w:rsidRPr="00FB1C02">
        <w:rPr>
          <w:lang w:eastAsia="zh-TW"/>
        </w:rPr>
        <w:t xml:space="preserve"> date</w:t>
      </w:r>
    </w:p>
    <w:p w:rsid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993718" w:rsidRDefault="00993718" w:rsidP="003B6C77">
      <w:pPr>
        <w:pStyle w:val="SQL"/>
        <w:rPr>
          <w:lang w:eastAsia="zh-TW"/>
        </w:rPr>
      </w:pPr>
    </w:p>
    <w:p w:rsidR="00FB1C02" w:rsidRPr="00993718" w:rsidRDefault="00993718" w:rsidP="00993718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>SQL Commands: CREATE TABLE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Contestants OF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Judges OF </w:t>
      </w:r>
      <w:proofErr w:type="spellStart"/>
      <w:r w:rsidRPr="00FB1C02">
        <w:rPr>
          <w:lang w:eastAsia="zh-TW"/>
        </w:rPr>
        <w:t>PersonType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Pieces OF </w:t>
      </w:r>
      <w:proofErr w:type="spellStart"/>
      <w:proofErr w:type="gramStart"/>
      <w:r w:rsidRPr="00FB1C02">
        <w:rPr>
          <w:lang w:eastAsia="zh-TW"/>
        </w:rPr>
        <w:t>PieceType</w:t>
      </w:r>
      <w:proofErr w:type="spellEnd"/>
      <w:r w:rsidRPr="00FB1C02">
        <w:rPr>
          <w:lang w:eastAsia="zh-TW"/>
        </w:rPr>
        <w:t>(</w:t>
      </w:r>
      <w:proofErr w:type="gramEnd"/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gramEnd"/>
      <w:r w:rsidRPr="00FB1C02">
        <w:rPr>
          <w:lang w:eastAsia="zh-TW"/>
        </w:rPr>
        <w:t>name),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name</w:t>
      </w:r>
      <w:proofErr w:type="gramEnd"/>
      <w:r w:rsidRPr="00FB1C02">
        <w:rPr>
          <w:lang w:eastAsia="zh-TW"/>
        </w:rPr>
        <w:t xml:space="preserve"> WITH OPTIONS CHECK (</w:t>
      </w:r>
      <w:proofErr w:type="spellStart"/>
      <w:r w:rsidRPr="00FB1C02">
        <w:rPr>
          <w:lang w:eastAsia="zh-TW"/>
        </w:rPr>
        <w:t>char_length</w:t>
      </w:r>
      <w:proofErr w:type="spellEnd"/>
      <w:r w:rsidRPr="00FB1C02">
        <w:rPr>
          <w:lang w:eastAsia="zh-TW"/>
        </w:rPr>
        <w:t>(name) &gt; 0)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Performances OF </w:t>
      </w:r>
      <w:proofErr w:type="spellStart"/>
      <w:r w:rsidRPr="00FB1C02">
        <w:rPr>
          <w:lang w:eastAsia="zh-TW"/>
        </w:rPr>
        <w:t>PerformanceType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Contestant WITH OPTIONS REFERENCES </w:t>
      </w:r>
      <w:proofErr w:type="gramStart"/>
      <w:r w:rsidRPr="00FB1C02">
        <w:rPr>
          <w:lang w:eastAsia="zh-TW"/>
        </w:rPr>
        <w:t>Contestants(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Piece WITH OPTIONS REFERENCES </w:t>
      </w:r>
      <w:proofErr w:type="gramStart"/>
      <w:r w:rsidRPr="00FB1C02">
        <w:rPr>
          <w:lang w:eastAsia="zh-TW"/>
        </w:rPr>
        <w:t>Pieces(</w:t>
      </w:r>
      <w:proofErr w:type="spellStart"/>
      <w:proofErr w:type="gramEnd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Shows OF </w:t>
      </w:r>
      <w:proofErr w:type="spellStart"/>
      <w:proofErr w:type="gramStart"/>
      <w:r w:rsidRPr="00FB1C02">
        <w:rPr>
          <w:lang w:eastAsia="zh-TW"/>
        </w:rPr>
        <w:t>ShowType</w:t>
      </w:r>
      <w:proofErr w:type="spellEnd"/>
      <w:r w:rsidRPr="00FB1C02">
        <w:rPr>
          <w:lang w:eastAsia="zh-TW"/>
        </w:rPr>
        <w:t>(</w:t>
      </w:r>
      <w:proofErr w:type="gramEnd"/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UNIQUE(</w:t>
      </w:r>
      <w:proofErr w:type="spellStart"/>
      <w:proofErr w:type="gramEnd"/>
      <w:r w:rsidRPr="00FB1C02">
        <w:rPr>
          <w:lang w:eastAsia="zh-TW"/>
        </w:rPr>
        <w:t>showdate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PRIMARY KEY 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 WITH (OIDS);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TABLE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(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show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Shows(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</w:r>
      <w:proofErr w:type="gramStart"/>
      <w:r w:rsidRPr="00FB1C02">
        <w:rPr>
          <w:lang w:eastAsia="zh-TW"/>
        </w:rPr>
        <w:t>performance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 REFERENCES Performances(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>)</w:t>
      </w:r>
    </w:p>
    <w:p w:rsidR="002E3739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D248A3" w:rsidRDefault="00D248A3" w:rsidP="003B6C77">
      <w:pPr>
        <w:pStyle w:val="SQL"/>
        <w:rPr>
          <w:lang w:eastAsia="zh-TW"/>
        </w:rPr>
      </w:pPr>
    </w:p>
    <w:p w:rsidR="00D248A3" w:rsidRPr="00993718" w:rsidRDefault="00D248A3" w:rsidP="00D248A3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>SQL Commands: CREATE VIEW</w:t>
      </w:r>
    </w:p>
    <w:p w:rsidR="004F50BB" w:rsidRDefault="004F50BB" w:rsidP="004F50BB">
      <w:pPr>
        <w:rPr>
          <w:lang w:eastAsia="zh-TW"/>
        </w:rPr>
      </w:pPr>
      <w:r>
        <w:rPr>
          <w:lang w:eastAsia="zh-TW"/>
        </w:rPr>
        <w:t xml:space="preserve">The view </w:t>
      </w:r>
      <w:proofErr w:type="spellStart"/>
      <w:r w:rsidRPr="004F50BB">
        <w:rPr>
          <w:rStyle w:val="SQLChar"/>
        </w:rPr>
        <w:t>Direct_Coaudition</w:t>
      </w:r>
      <w:proofErr w:type="spellEnd"/>
      <w:r>
        <w:rPr>
          <w:lang w:eastAsia="zh-TW"/>
        </w:rPr>
        <w:t xml:space="preserve"> i</w:t>
      </w:r>
      <w:r w:rsidR="00D36FC7">
        <w:rPr>
          <w:lang w:eastAsia="zh-TW"/>
        </w:rPr>
        <w:t>s used in query 1 and 5.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VIEW </w:t>
      </w:r>
      <w:proofErr w:type="spellStart"/>
      <w:r w:rsidRPr="00FB1C02">
        <w:rPr>
          <w:lang w:eastAsia="zh-TW"/>
        </w:rPr>
        <w:t>Direct_Coaudition</w:t>
      </w:r>
      <w:proofErr w:type="spellEnd"/>
      <w:r w:rsidRPr="00FB1C02">
        <w:rPr>
          <w:lang w:eastAsia="zh-TW"/>
        </w:rPr>
        <w:t xml:space="preserve"> AS (</w:t>
      </w:r>
      <w:r>
        <w:rPr>
          <w:lang w:eastAsia="zh-TW"/>
        </w:rPr>
        <w:t xml:space="preserve">          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C1.name AS name1, C2.name AS name2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FROM Contestants C1, Contestants C2,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SP1,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SP2,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Performances P1, Performances P2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WHERE SP1.show = SP2.show AND</w:t>
      </w:r>
      <w:r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>--</w:t>
      </w:r>
      <w:r w:rsidRPr="00E038EA">
        <w:rPr>
          <w:color w:val="00B050"/>
          <w:lang w:eastAsia="zh-TW"/>
        </w:rPr>
        <w:t xml:space="preserve"> select same show of different performance</w:t>
      </w:r>
      <w:r>
        <w:rPr>
          <w:color w:val="00B050"/>
          <w:lang w:eastAsia="zh-TW"/>
        </w:rPr>
        <w:t>s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SP1.performance = P1.oid AND</w:t>
      </w:r>
      <w:r>
        <w:rPr>
          <w:lang w:eastAsia="zh-TW"/>
        </w:rPr>
        <w:t xml:space="preserve"> 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SP2.performance = P2.oid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P1.piece = P2.piece AND</w:t>
      </w:r>
      <w:r>
        <w:rPr>
          <w:lang w:eastAsia="zh-TW"/>
        </w:rPr>
        <w:t xml:space="preserve">   </w:t>
      </w:r>
      <w:r w:rsidR="00D22F9C">
        <w:rPr>
          <w:color w:val="00B050"/>
          <w:lang w:eastAsia="zh-TW"/>
        </w:rPr>
        <w:t xml:space="preserve"> -- </w:t>
      </w:r>
      <w:r w:rsidRPr="00E038EA">
        <w:rPr>
          <w:color w:val="00B050"/>
          <w:lang w:eastAsia="zh-TW"/>
        </w:rPr>
        <w:t>with same piece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P1.contestant = C1.oid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P2.contestant = C2.oid AND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</w:t>
      </w:r>
      <w:proofErr w:type="gramStart"/>
      <w:r w:rsidRPr="00FB1C02">
        <w:rPr>
          <w:lang w:eastAsia="zh-TW"/>
        </w:rPr>
        <w:t>C1.name !</w:t>
      </w:r>
      <w:proofErr w:type="gramEnd"/>
      <w:r w:rsidRPr="00FB1C02">
        <w:rPr>
          <w:lang w:eastAsia="zh-TW"/>
        </w:rPr>
        <w:t>= C2.name AND</w:t>
      </w:r>
      <w:r>
        <w:rPr>
          <w:lang w:eastAsia="zh-TW"/>
        </w:rPr>
        <w:t xml:space="preserve">  </w:t>
      </w:r>
      <w:r w:rsidR="00D22F9C">
        <w:rPr>
          <w:color w:val="00B050"/>
          <w:lang w:eastAsia="zh-TW"/>
        </w:rPr>
        <w:t>--</w:t>
      </w:r>
      <w:r w:rsidRPr="00E038EA">
        <w:rPr>
          <w:color w:val="00B050"/>
          <w:lang w:eastAsia="zh-TW"/>
        </w:rPr>
        <w:t xml:space="preserve"> but different contestants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  P1.results &amp;&amp; </w:t>
      </w:r>
      <w:proofErr w:type="gramStart"/>
      <w:r w:rsidRPr="00FB1C02">
        <w:rPr>
          <w:lang w:eastAsia="zh-TW"/>
        </w:rPr>
        <w:t>P2.results</w:t>
      </w:r>
      <w:r>
        <w:rPr>
          <w:lang w:eastAsia="zh-TW"/>
        </w:rPr>
        <w:t xml:space="preserve">  </w:t>
      </w:r>
      <w:r w:rsidR="00D22F9C">
        <w:rPr>
          <w:color w:val="00B050"/>
          <w:lang w:eastAsia="zh-TW"/>
        </w:rPr>
        <w:t>--</w:t>
      </w:r>
      <w:proofErr w:type="gramEnd"/>
      <w:r w:rsidRPr="00E038EA">
        <w:rPr>
          <w:color w:val="00B050"/>
          <w:lang w:eastAsia="zh-TW"/>
        </w:rPr>
        <w:t xml:space="preserve"> </w:t>
      </w:r>
      <w:r>
        <w:rPr>
          <w:color w:val="00B050"/>
          <w:lang w:eastAsia="zh-TW"/>
        </w:rPr>
        <w:t>with</w:t>
      </w:r>
      <w:r w:rsidRPr="00E038EA">
        <w:rPr>
          <w:color w:val="00B050"/>
          <w:lang w:eastAsia="zh-TW"/>
        </w:rPr>
        <w:t xml:space="preserve"> </w:t>
      </w:r>
      <w:r w:rsidR="004F50BB">
        <w:rPr>
          <w:color w:val="00B050"/>
          <w:lang w:eastAsia="zh-TW"/>
        </w:rPr>
        <w:t xml:space="preserve">at least one </w:t>
      </w:r>
      <w:r w:rsidRPr="00E038EA">
        <w:rPr>
          <w:color w:val="00B050"/>
          <w:lang w:eastAsia="zh-TW"/>
        </w:rPr>
        <w:t>same result</w:t>
      </w:r>
      <w:r w:rsidR="004F50BB">
        <w:rPr>
          <w:color w:val="00B050"/>
          <w:lang w:eastAsia="zh-TW"/>
        </w:rPr>
        <w:t xml:space="preserve"> from same judge</w:t>
      </w:r>
    </w:p>
    <w:p w:rsidR="00D248A3" w:rsidRPr="00FB1C02" w:rsidRDefault="00D248A3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4F50BB" w:rsidRDefault="004F50BB">
      <w:pPr>
        <w:rPr>
          <w:rFonts w:ascii="SimSun-ExtB" w:eastAsia="SimSun-ExtB" w:hAnsi="SimSun-ExtB"/>
          <w:lang w:eastAsia="zh-TW"/>
        </w:rPr>
      </w:pPr>
      <w:r>
        <w:rPr>
          <w:lang w:eastAsia="zh-TW"/>
        </w:rPr>
        <w:br w:type="page"/>
      </w:r>
    </w:p>
    <w:p w:rsidR="004F50BB" w:rsidRPr="004F50BB" w:rsidRDefault="004F50BB" w:rsidP="004F50BB">
      <w:pPr>
        <w:rPr>
          <w:lang w:eastAsia="zh-TW"/>
        </w:rPr>
      </w:pPr>
      <w:r>
        <w:rPr>
          <w:lang w:eastAsia="zh-TW"/>
        </w:rPr>
        <w:lastRenderedPageBreak/>
        <w:t xml:space="preserve">The recursive view </w:t>
      </w:r>
      <w:proofErr w:type="spellStart"/>
      <w:r w:rsidRPr="004F50BB">
        <w:rPr>
          <w:rStyle w:val="SQLChar"/>
        </w:rPr>
        <w:t>Coaudition</w:t>
      </w:r>
      <w:proofErr w:type="spellEnd"/>
      <w:r>
        <w:rPr>
          <w:lang w:eastAsia="zh-TW"/>
        </w:rPr>
        <w:t xml:space="preserve"> is used in query 5.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CREATE RECURSIVE VIEW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(name1, name2) AS (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*</w:t>
      </w:r>
    </w:p>
    <w:p w:rsidR="004F50BB" w:rsidRPr="004F50BB" w:rsidRDefault="004F50BB" w:rsidP="004F50BB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ab/>
        <w:t xml:space="preserve">FROM </w:t>
      </w:r>
      <w:proofErr w:type="spellStart"/>
      <w:r w:rsidRPr="00FB1C02">
        <w:rPr>
          <w:lang w:eastAsia="zh-TW"/>
        </w:rPr>
        <w:t>Direct_Coaudition</w:t>
      </w:r>
      <w:proofErr w:type="spellEnd"/>
      <w:r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 xml:space="preserve">-- </w:t>
      </w:r>
      <w:r>
        <w:rPr>
          <w:color w:val="00B050"/>
          <w:lang w:eastAsia="zh-TW"/>
        </w:rPr>
        <w:t xml:space="preserve">select all from </w:t>
      </w:r>
      <w:proofErr w:type="spellStart"/>
      <w:r>
        <w:rPr>
          <w:color w:val="00B050"/>
          <w:lang w:eastAsia="zh-TW"/>
        </w:rPr>
        <w:t>Direct_Coaudition</w:t>
      </w:r>
      <w:proofErr w:type="spellEnd"/>
      <w:r>
        <w:rPr>
          <w:color w:val="00B050"/>
          <w:lang w:eastAsia="zh-TW"/>
        </w:rPr>
        <w:t xml:space="preserve"> first as base case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>
        <w:rPr>
          <w:lang w:eastAsia="zh-TW"/>
        </w:rPr>
        <w:t xml:space="preserve">  UNION</w:t>
      </w:r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>SELECT C1.name1</w:t>
      </w:r>
      <w:proofErr w:type="gramStart"/>
      <w:r w:rsidRPr="00FB1C02">
        <w:rPr>
          <w:lang w:eastAsia="zh-TW"/>
        </w:rPr>
        <w:t>,C2.name2</w:t>
      </w:r>
      <w:proofErr w:type="gramEnd"/>
    </w:p>
    <w:p w:rsidR="004F50BB" w:rsidRPr="00FB1C02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FROM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C1, </w:t>
      </w:r>
      <w:proofErr w:type="spellStart"/>
      <w:r w:rsidRPr="00FB1C02">
        <w:rPr>
          <w:lang w:eastAsia="zh-TW"/>
        </w:rPr>
        <w:t>Direct_Coaudition</w:t>
      </w:r>
      <w:proofErr w:type="spellEnd"/>
      <w:r w:rsidRPr="00FB1C02">
        <w:rPr>
          <w:lang w:eastAsia="zh-TW"/>
        </w:rPr>
        <w:t xml:space="preserve"> C2</w:t>
      </w:r>
      <w:r w:rsidR="00D56FB4"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 xml:space="preserve">-- </w:t>
      </w:r>
      <w:r w:rsidR="00D56FB4">
        <w:rPr>
          <w:color w:val="00B050"/>
          <w:lang w:eastAsia="zh-TW"/>
        </w:rPr>
        <w:t>build it recursively</w:t>
      </w:r>
    </w:p>
    <w:p w:rsidR="004F50BB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ab/>
        <w:t xml:space="preserve">WHERE C1.name2 = C2.name1 AND </w:t>
      </w:r>
    </w:p>
    <w:p w:rsidR="004F50BB" w:rsidRPr="00FB1C02" w:rsidRDefault="004F50BB" w:rsidP="004F50BB">
      <w:pPr>
        <w:pStyle w:val="SQL"/>
        <w:ind w:leftChars="422" w:left="928" w:firstLine="708"/>
        <w:rPr>
          <w:lang w:eastAsia="zh-TW"/>
        </w:rPr>
      </w:pPr>
      <w:proofErr w:type="gramStart"/>
      <w:r w:rsidRPr="00FB1C02">
        <w:rPr>
          <w:lang w:eastAsia="zh-TW"/>
        </w:rPr>
        <w:t>C1.name1 !</w:t>
      </w:r>
      <w:proofErr w:type="gramEnd"/>
      <w:r w:rsidRPr="00FB1C02">
        <w:rPr>
          <w:lang w:eastAsia="zh-TW"/>
        </w:rPr>
        <w:t>= C2.name2</w:t>
      </w:r>
    </w:p>
    <w:p w:rsidR="004F50BB" w:rsidRDefault="004F50BB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);</w:t>
      </w:r>
    </w:p>
    <w:p w:rsidR="00D56FB4" w:rsidRDefault="00D56FB4" w:rsidP="00D56FB4">
      <w:pPr>
        <w:pStyle w:val="SQL"/>
        <w:rPr>
          <w:lang w:eastAsia="zh-TW"/>
        </w:rPr>
      </w:pPr>
    </w:p>
    <w:p w:rsidR="00D56FB4" w:rsidRPr="00D56FB4" w:rsidRDefault="00D56FB4" w:rsidP="00D56FB4">
      <w:pPr>
        <w:rPr>
          <w:lang w:eastAsia="zh-TW"/>
        </w:rPr>
      </w:pPr>
      <w:r>
        <w:rPr>
          <w:lang w:eastAsia="zh-TW"/>
        </w:rPr>
        <w:t xml:space="preserve">The view </w:t>
      </w:r>
      <w:r>
        <w:rPr>
          <w:rStyle w:val="SQLChar"/>
        </w:rPr>
        <w:t>Shows3Judges</w:t>
      </w:r>
      <w:r>
        <w:rPr>
          <w:lang w:eastAsia="zh-TW"/>
        </w:rPr>
        <w:t xml:space="preserve"> is used in query 3.</w:t>
      </w:r>
    </w:p>
    <w:p w:rsidR="00D56FB4" w:rsidRPr="00092FEF" w:rsidRDefault="00D56FB4" w:rsidP="00980954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CREATE VIEW Shows3Judges </w:t>
      </w:r>
      <w:proofErr w:type="gramStart"/>
      <w:r w:rsidRPr="00FB1C02">
        <w:rPr>
          <w:lang w:eastAsia="zh-TW"/>
        </w:rPr>
        <w:t>AS</w:t>
      </w:r>
      <w:r>
        <w:rPr>
          <w:lang w:eastAsia="zh-TW"/>
        </w:rPr>
        <w:t xml:space="preserve">  </w:t>
      </w:r>
      <w:r w:rsidR="00D22F9C">
        <w:rPr>
          <w:color w:val="00B050"/>
          <w:lang w:eastAsia="zh-TW"/>
        </w:rPr>
        <w:t>--</w:t>
      </w:r>
      <w:proofErr w:type="gramEnd"/>
      <w:r w:rsidR="00D22F9C">
        <w:rPr>
          <w:color w:val="00B050"/>
          <w:lang w:eastAsia="zh-TW"/>
        </w:rPr>
        <w:t xml:space="preserve"> </w:t>
      </w:r>
      <w:r w:rsidRPr="00092FEF">
        <w:rPr>
          <w:color w:val="00B050"/>
          <w:lang w:eastAsia="zh-TW"/>
        </w:rPr>
        <w:t>find shows with 3 judges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SELECT </w:t>
      </w:r>
      <w:proofErr w:type="spellStart"/>
      <w:r w:rsidRPr="00FB1C02">
        <w:rPr>
          <w:lang w:eastAsia="zh-TW"/>
        </w:rPr>
        <w:t>oid</w:t>
      </w:r>
      <w:proofErr w:type="spellEnd"/>
      <w:r w:rsidRPr="00FB1C02">
        <w:rPr>
          <w:lang w:eastAsia="zh-TW"/>
        </w:rPr>
        <w:t xml:space="preserve">, </w:t>
      </w:r>
      <w:proofErr w:type="spellStart"/>
      <w:r w:rsidRPr="00FB1C02">
        <w:rPr>
          <w:lang w:eastAsia="zh-TW"/>
        </w:rPr>
        <w:t>showdate</w:t>
      </w:r>
      <w:proofErr w:type="spellEnd"/>
      <w:r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>--</w:t>
      </w:r>
      <w:r w:rsidRPr="00E82C1B">
        <w:rPr>
          <w:color w:val="00B050"/>
          <w:lang w:eastAsia="zh-TW"/>
        </w:rPr>
        <w:t xml:space="preserve"> Select the show</w:t>
      </w:r>
      <w:r w:rsidRPr="00E82C1B">
        <w:rPr>
          <w:rFonts w:ascii="細明體" w:eastAsia="細明體" w:hAnsi="細明體" w:cs="細明體" w:hint="eastAsia"/>
          <w:color w:val="00B050"/>
          <w:lang w:eastAsia="zh-TW"/>
        </w:rPr>
        <w:t>’</w:t>
      </w:r>
      <w:r w:rsidRPr="00E82C1B">
        <w:rPr>
          <w:color w:val="00B050"/>
          <w:lang w:eastAsia="zh-TW"/>
        </w:rPr>
        <w:t xml:space="preserve">s </w:t>
      </w:r>
      <w:proofErr w:type="spellStart"/>
      <w:r w:rsidRPr="00E82C1B">
        <w:rPr>
          <w:color w:val="00B050"/>
          <w:lang w:eastAsia="zh-TW"/>
        </w:rPr>
        <w:t>oid</w:t>
      </w:r>
      <w:proofErr w:type="spellEnd"/>
      <w:r w:rsidRPr="00E82C1B">
        <w:rPr>
          <w:color w:val="00B050"/>
          <w:lang w:eastAsia="zh-TW"/>
        </w:rPr>
        <w:t xml:space="preserve"> that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FROM Shows S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WHERE </w:t>
      </w:r>
      <w:proofErr w:type="gramStart"/>
      <w:r w:rsidRPr="00FB1C02">
        <w:rPr>
          <w:lang w:eastAsia="zh-TW"/>
        </w:rPr>
        <w:t>EXISTS(</w:t>
      </w:r>
      <w:proofErr w:type="gramEnd"/>
      <w:r>
        <w:rPr>
          <w:lang w:eastAsia="zh-TW"/>
        </w:rPr>
        <w:t xml:space="preserve">    </w:t>
      </w:r>
      <w:r w:rsidR="00D22F9C">
        <w:rPr>
          <w:color w:val="00B050"/>
          <w:lang w:eastAsia="zh-TW"/>
        </w:rPr>
        <w:t>--</w:t>
      </w:r>
      <w:r w:rsidRPr="00092FEF">
        <w:rPr>
          <w:color w:val="00B050"/>
          <w:lang w:eastAsia="zh-TW"/>
        </w:rPr>
        <w:t xml:space="preserve"> exists some of the contestants 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SELECT </w:t>
      </w:r>
      <w:proofErr w:type="spellStart"/>
      <w:r w:rsidRPr="00FB1C02">
        <w:rPr>
          <w:lang w:eastAsia="zh-TW"/>
        </w:rPr>
        <w:t>P.contestant</w:t>
      </w:r>
      <w:proofErr w:type="spellEnd"/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FROM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SP, Performances P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WHERE </w:t>
      </w:r>
      <w:proofErr w:type="spellStart"/>
      <w:r w:rsidRPr="00FB1C02">
        <w:rPr>
          <w:lang w:eastAsia="zh-TW"/>
        </w:rPr>
        <w:t>S.oid</w:t>
      </w:r>
      <w:proofErr w:type="spellEnd"/>
      <w:r w:rsidRPr="00FB1C02">
        <w:rPr>
          <w:lang w:eastAsia="zh-TW"/>
        </w:rPr>
        <w:t xml:space="preserve"> = </w:t>
      </w:r>
      <w:proofErr w:type="spellStart"/>
      <w:r w:rsidRPr="00FB1C02">
        <w:rPr>
          <w:lang w:eastAsia="zh-TW"/>
        </w:rPr>
        <w:t>SP.show</w:t>
      </w:r>
      <w:proofErr w:type="spellEnd"/>
      <w:r w:rsidRPr="00FB1C02">
        <w:rPr>
          <w:lang w:eastAsia="zh-TW"/>
        </w:rPr>
        <w:t xml:space="preserve"> AND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</w:t>
      </w:r>
      <w:proofErr w:type="spellStart"/>
      <w:r w:rsidRPr="00FB1C02">
        <w:rPr>
          <w:lang w:eastAsia="zh-TW"/>
        </w:rPr>
        <w:t>SP.performance</w:t>
      </w:r>
      <w:proofErr w:type="spellEnd"/>
      <w:r w:rsidRPr="00FB1C02">
        <w:rPr>
          <w:lang w:eastAsia="zh-TW"/>
        </w:rPr>
        <w:t xml:space="preserve"> = </w:t>
      </w:r>
      <w:proofErr w:type="spellStart"/>
      <w:r w:rsidRPr="00FB1C02">
        <w:rPr>
          <w:lang w:eastAsia="zh-TW"/>
        </w:rPr>
        <w:t>P.oid</w:t>
      </w:r>
      <w:proofErr w:type="spellEnd"/>
      <w:r w:rsidRPr="00FB1C02">
        <w:rPr>
          <w:lang w:eastAsia="zh-TW"/>
        </w:rPr>
        <w:t xml:space="preserve"> AND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</w:t>
      </w:r>
      <w:proofErr w:type="spellStart"/>
      <w:r w:rsidRPr="00FB1C02">
        <w:rPr>
          <w:lang w:eastAsia="zh-TW"/>
        </w:rPr>
        <w:t>array_</w:t>
      </w:r>
      <w:proofErr w:type="gramStart"/>
      <w:r w:rsidRPr="00FB1C02">
        <w:rPr>
          <w:lang w:eastAsia="zh-TW"/>
        </w:rPr>
        <w:t>length</w:t>
      </w:r>
      <w:proofErr w:type="spellEnd"/>
      <w:r w:rsidRPr="00FB1C02">
        <w:rPr>
          <w:lang w:eastAsia="zh-TW"/>
        </w:rPr>
        <w:t>(</w:t>
      </w:r>
      <w:proofErr w:type="spellStart"/>
      <w:proofErr w:type="gramEnd"/>
      <w:r w:rsidRPr="00FB1C02">
        <w:rPr>
          <w:lang w:eastAsia="zh-TW"/>
        </w:rPr>
        <w:t>P.results</w:t>
      </w:r>
      <w:proofErr w:type="spellEnd"/>
      <w:r w:rsidRPr="00FB1C02">
        <w:rPr>
          <w:lang w:eastAsia="zh-TW"/>
        </w:rPr>
        <w:t>, 1) &gt; 2</w:t>
      </w:r>
      <w:r>
        <w:rPr>
          <w:lang w:eastAsia="zh-TW"/>
        </w:rPr>
        <w:t xml:space="preserve">   </w:t>
      </w:r>
      <w:r w:rsidR="00D22F9C">
        <w:rPr>
          <w:color w:val="00B050"/>
          <w:lang w:eastAsia="zh-TW"/>
        </w:rPr>
        <w:t>--</w:t>
      </w:r>
      <w:r w:rsidRPr="00092FEF">
        <w:rPr>
          <w:color w:val="00B050"/>
          <w:lang w:eastAsia="zh-TW"/>
        </w:rPr>
        <w:t xml:space="preserve"> that have more than 2 results (means there are at least 3 judges)</w:t>
      </w:r>
    </w:p>
    <w:p w:rsidR="00D56FB4" w:rsidRPr="00FB1C02" w:rsidRDefault="00D56FB4" w:rsidP="00980954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);</w:t>
      </w:r>
    </w:p>
    <w:p w:rsidR="00D56FB4" w:rsidRPr="00FB1C02" w:rsidRDefault="00D56FB4" w:rsidP="004F50BB">
      <w:pPr>
        <w:pStyle w:val="SQL"/>
        <w:ind w:leftChars="100" w:left="220"/>
        <w:rPr>
          <w:lang w:eastAsia="zh-TW"/>
        </w:rPr>
      </w:pPr>
    </w:p>
    <w:p w:rsidR="004F50BB" w:rsidRDefault="004F50BB" w:rsidP="003B6C77">
      <w:pPr>
        <w:pStyle w:val="SQL"/>
        <w:rPr>
          <w:lang w:eastAsia="zh-TW"/>
        </w:rPr>
      </w:pPr>
    </w:p>
    <w:p w:rsidR="00D03B8A" w:rsidRDefault="00D03B8A">
      <w:pP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br w:type="page"/>
      </w: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SQL Query: Query 1</w:t>
      </w:r>
    </w:p>
    <w:p w:rsidR="004F50BB" w:rsidRDefault="004F50BB" w:rsidP="004F50BB">
      <w:pPr>
        <w:rPr>
          <w:rFonts w:eastAsia="新細明體"/>
          <w:i/>
          <w:lang w:eastAsia="zh-TW"/>
        </w:rPr>
      </w:pPr>
      <w:r w:rsidRPr="004F50BB">
        <w:rPr>
          <w:rFonts w:eastAsia="新細明體"/>
          <w:i/>
          <w:lang w:eastAsia="zh-TW"/>
        </w:rPr>
        <w:t>Find all pairs of contestants who happened to audition the same piece during the same show and got the same score from at least one judge</w:t>
      </w:r>
    </w:p>
    <w:p w:rsidR="004F50BB" w:rsidRPr="00D36FC7" w:rsidRDefault="004F50BB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SELECT * FROM </w:t>
      </w:r>
      <w:proofErr w:type="spellStart"/>
      <w:r w:rsidRPr="00FB1C02">
        <w:rPr>
          <w:lang w:eastAsia="zh-TW"/>
        </w:rPr>
        <w:t>Direct_Coaudition</w:t>
      </w:r>
      <w:proofErr w:type="spellEnd"/>
      <w:r>
        <w:rPr>
          <w:lang w:eastAsia="zh-TW"/>
        </w:rPr>
        <w:t xml:space="preserve"> WHERE name1 &lt; name2</w:t>
      </w:r>
      <w:r w:rsidRPr="00FB1C02">
        <w:rPr>
          <w:lang w:eastAsia="zh-TW"/>
        </w:rPr>
        <w:t>;</w:t>
      </w:r>
      <w:r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 xml:space="preserve">-- </w:t>
      </w:r>
      <w:r w:rsidRPr="00D36FC7">
        <w:rPr>
          <w:color w:val="00B050"/>
          <w:lang w:eastAsia="zh-TW"/>
        </w:rPr>
        <w:t>show t</w:t>
      </w:r>
      <w:r w:rsidR="00D36FC7" w:rsidRPr="00D36FC7">
        <w:rPr>
          <w:color w:val="00B050"/>
          <w:lang w:eastAsia="zh-TW"/>
        </w:rPr>
        <w:t xml:space="preserve">he tuples in </w:t>
      </w:r>
      <w:proofErr w:type="spellStart"/>
      <w:r w:rsidR="00D36FC7" w:rsidRPr="00D36FC7">
        <w:rPr>
          <w:color w:val="00B050"/>
          <w:lang w:eastAsia="zh-TW"/>
        </w:rPr>
        <w:t>Direct_Coaudition</w:t>
      </w:r>
      <w:proofErr w:type="spellEnd"/>
      <w:r w:rsidR="00D36FC7" w:rsidRPr="00D36FC7">
        <w:rPr>
          <w:color w:val="00B050"/>
          <w:lang w:eastAsia="zh-TW"/>
        </w:rPr>
        <w:t xml:space="preserve"> without</w:t>
      </w:r>
      <w:r w:rsidRPr="00D36FC7">
        <w:rPr>
          <w:color w:val="00B050"/>
          <w:lang w:eastAsia="zh-TW"/>
        </w:rPr>
        <w:t xml:space="preserve"> duplicated data</w:t>
      </w:r>
    </w:p>
    <w:p w:rsidR="004F50BB" w:rsidRDefault="004F50BB" w:rsidP="004F50BB">
      <w:pPr>
        <w:rPr>
          <w:rFonts w:eastAsia="新細明體"/>
          <w:lang w:eastAsia="zh-TW"/>
        </w:rPr>
      </w:pP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>SQL Query: Query 2</w:t>
      </w:r>
    </w:p>
    <w:p w:rsidR="00FB1C02" w:rsidRPr="004F50BB" w:rsidRDefault="00FB1C02" w:rsidP="00FB1C02">
      <w:pPr>
        <w:rPr>
          <w:rFonts w:eastAsia="新細明體"/>
          <w:i/>
          <w:lang w:eastAsia="zh-TW"/>
        </w:rPr>
      </w:pPr>
      <w:r w:rsidRPr="004F50BB">
        <w:rPr>
          <w:rFonts w:eastAsia="新細明體"/>
          <w:i/>
          <w:lang w:eastAsia="zh-TW"/>
        </w:rPr>
        <w:t>Find all pairs of contestants who happened to audition the same piece</w:t>
      </w:r>
      <w:r w:rsidR="00E038EA" w:rsidRPr="004F50BB">
        <w:rPr>
          <w:rFonts w:eastAsia="新細明體"/>
          <w:i/>
          <w:lang w:eastAsia="zh-TW"/>
        </w:rPr>
        <w:t xml:space="preserve"> </w:t>
      </w:r>
      <w:r w:rsidRPr="004F50BB">
        <w:rPr>
          <w:rFonts w:eastAsia="新細明體"/>
          <w:i/>
          <w:lang w:eastAsia="zh-TW"/>
        </w:rPr>
        <w:t>(in possibly different shows) and got the same average score for that piece.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C2,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Performances P1, Performances P2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WHERE P1.piece = P2.piece AND</w:t>
      </w:r>
      <w:r w:rsidR="00E038EA"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>--</w:t>
      </w:r>
      <w:r w:rsidR="00E038EA" w:rsidRPr="00E038EA">
        <w:rPr>
          <w:color w:val="00B050"/>
          <w:lang w:eastAsia="zh-TW"/>
        </w:rPr>
        <w:t xml:space="preserve"> contestants </w:t>
      </w:r>
      <w:r w:rsidR="004F50BB">
        <w:rPr>
          <w:color w:val="00B050"/>
          <w:lang w:eastAsia="zh-TW"/>
        </w:rPr>
        <w:t>perform</w:t>
      </w:r>
      <w:r w:rsidR="00E038EA" w:rsidRPr="00E038EA">
        <w:rPr>
          <w:color w:val="00B050"/>
          <w:lang w:eastAsia="zh-TW"/>
        </w:rPr>
        <w:t xml:space="preserve"> same piece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P1.contestant = C1.oid AND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P2.contestant = C2.oid AND</w:t>
      </w:r>
    </w:p>
    <w:p w:rsidR="00FB1C02" w:rsidRPr="00FB1C02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C1.name &lt; C2.name AND</w:t>
      </w:r>
      <w:r w:rsidR="00E038EA"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>--</w:t>
      </w:r>
      <w:r w:rsidR="00E038EA" w:rsidRPr="00E038EA">
        <w:rPr>
          <w:color w:val="00B050"/>
          <w:lang w:eastAsia="zh-TW"/>
        </w:rPr>
        <w:t xml:space="preserve"> </w:t>
      </w:r>
      <w:r w:rsidR="004F50BB">
        <w:rPr>
          <w:color w:val="00B050"/>
          <w:lang w:eastAsia="zh-TW"/>
        </w:rPr>
        <w:t>they have different names</w:t>
      </w:r>
    </w:p>
    <w:p w:rsidR="007E6054" w:rsidRDefault="00FB1C02" w:rsidP="004F50BB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</w:t>
      </w:r>
      <w:proofErr w:type="spellStart"/>
      <w:r w:rsidRPr="00FB1C02">
        <w:rPr>
          <w:lang w:eastAsia="zh-TW"/>
        </w:rPr>
        <w:t>avg</w:t>
      </w:r>
      <w:proofErr w:type="spellEnd"/>
      <w:r w:rsidRPr="00FB1C02">
        <w:rPr>
          <w:lang w:eastAsia="zh-TW"/>
        </w:rPr>
        <w:t>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 xml:space="preserve">(P1.results) r) = </w:t>
      </w:r>
    </w:p>
    <w:p w:rsidR="00FB1C02" w:rsidRPr="00092FEF" w:rsidRDefault="007E6054" w:rsidP="007E6054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   </w:t>
      </w:r>
      <w:proofErr w:type="gramStart"/>
      <w:r w:rsidR="00FB1C02" w:rsidRPr="00FB1C02">
        <w:rPr>
          <w:lang w:eastAsia="zh-TW"/>
        </w:rPr>
        <w:t>( SELECT</w:t>
      </w:r>
      <w:proofErr w:type="gramEnd"/>
      <w:r w:rsidR="00FB1C02" w:rsidRPr="00FB1C02">
        <w:rPr>
          <w:lang w:eastAsia="zh-TW"/>
        </w:rPr>
        <w:t xml:space="preserve"> </w:t>
      </w:r>
      <w:proofErr w:type="spellStart"/>
      <w:r w:rsidR="00FB1C02" w:rsidRPr="00FB1C02">
        <w:rPr>
          <w:lang w:eastAsia="zh-TW"/>
        </w:rPr>
        <w:t>avg</w:t>
      </w:r>
      <w:proofErr w:type="spellEnd"/>
      <w:r w:rsidR="00FB1C02" w:rsidRPr="00FB1C02">
        <w:rPr>
          <w:lang w:eastAsia="zh-TW"/>
        </w:rPr>
        <w:t>(</w:t>
      </w:r>
      <w:proofErr w:type="spellStart"/>
      <w:r w:rsidR="00FB1C02" w:rsidRPr="00FB1C02">
        <w:rPr>
          <w:lang w:eastAsia="zh-TW"/>
        </w:rPr>
        <w:t>r.score</w:t>
      </w:r>
      <w:proofErr w:type="spellEnd"/>
      <w:r w:rsidR="00FB1C02" w:rsidRPr="00FB1C02">
        <w:rPr>
          <w:lang w:eastAsia="zh-TW"/>
        </w:rPr>
        <w:t xml:space="preserve">) FROM </w:t>
      </w:r>
      <w:proofErr w:type="spellStart"/>
      <w:r w:rsidR="00FB1C02" w:rsidRPr="00FB1C02">
        <w:rPr>
          <w:lang w:eastAsia="zh-TW"/>
        </w:rPr>
        <w:t>unnest</w:t>
      </w:r>
      <w:proofErr w:type="spellEnd"/>
      <w:r w:rsidR="00FB1C02" w:rsidRPr="00FB1C02">
        <w:rPr>
          <w:lang w:eastAsia="zh-TW"/>
        </w:rPr>
        <w:t>(P2.results) r)</w:t>
      </w:r>
      <w:r w:rsidR="00E038EA"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>--</w:t>
      </w:r>
      <w:r w:rsidR="00E038EA" w:rsidRPr="00092FEF">
        <w:rPr>
          <w:color w:val="00B050"/>
          <w:lang w:eastAsia="zh-TW"/>
        </w:rPr>
        <w:t xml:space="preserve"> have same average scores.</w:t>
      </w:r>
    </w:p>
    <w:p w:rsidR="00FB1C02" w:rsidRPr="00092FEF" w:rsidRDefault="00FB1C02" w:rsidP="00FB1C02">
      <w:pPr>
        <w:rPr>
          <w:rFonts w:eastAsia="新細明體"/>
          <w:color w:val="00B050"/>
          <w:lang w:eastAsia="zh-TW"/>
        </w:rPr>
      </w:pPr>
      <w:r w:rsidRPr="00092FEF">
        <w:rPr>
          <w:rFonts w:eastAsia="新細明體"/>
          <w:color w:val="00B050"/>
          <w:lang w:eastAsia="zh-TW"/>
        </w:rPr>
        <w:t>;</w:t>
      </w:r>
    </w:p>
    <w:p w:rsidR="004F50BB" w:rsidRPr="00993718" w:rsidRDefault="004F50BB" w:rsidP="004F50BB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>SQL Query: Query 3</w:t>
      </w:r>
    </w:p>
    <w:p w:rsidR="00FB1C02" w:rsidRPr="00583AA2" w:rsidRDefault="00FB1C02" w:rsidP="00FB1C02">
      <w:pPr>
        <w:rPr>
          <w:rFonts w:eastAsia="新細明體"/>
          <w:i/>
          <w:lang w:eastAsia="zh-TW"/>
        </w:rPr>
      </w:pPr>
      <w:r w:rsidRPr="00583AA2">
        <w:rPr>
          <w:rFonts w:eastAsia="新細明體"/>
          <w:i/>
          <w:lang w:eastAsia="zh-TW"/>
        </w:rPr>
        <w:t>Find all pairs of contestants who auditioned the same piece in (possibly different) shows that had at least 3 judges and the two contestants got the same highest score.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  <w:r w:rsidR="00E82C1B">
        <w:rPr>
          <w:lang w:eastAsia="zh-TW"/>
        </w:rPr>
        <w:t xml:space="preserve"> 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C2,</w:t>
      </w:r>
      <w:r w:rsidR="00E82C1B"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 xml:space="preserve">  -- </w:t>
      </w:r>
      <w:r w:rsidR="00E82C1B" w:rsidRPr="00E82C1B">
        <w:rPr>
          <w:color w:val="00B050"/>
          <w:lang w:eastAsia="zh-TW"/>
        </w:rPr>
        <w:t>select 2 contestants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Shows3Judges S1, Shows3Judges S2,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SP1, </w:t>
      </w:r>
      <w:proofErr w:type="spellStart"/>
      <w:r w:rsidRPr="00FB1C02">
        <w:rPr>
          <w:lang w:eastAsia="zh-TW"/>
        </w:rPr>
        <w:t>Show_Performances</w:t>
      </w:r>
      <w:proofErr w:type="spellEnd"/>
      <w:r w:rsidRPr="00FB1C02">
        <w:rPr>
          <w:lang w:eastAsia="zh-TW"/>
        </w:rPr>
        <w:t xml:space="preserve"> SP2,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Performances P1, Performances P2</w:t>
      </w:r>
    </w:p>
    <w:p w:rsidR="00FB1C02" w:rsidRPr="00E82C1B" w:rsidRDefault="00FB1C02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WHERE S1.oid = SP1.show </w:t>
      </w:r>
      <w:proofErr w:type="gramStart"/>
      <w:r w:rsidRPr="00FB1C02">
        <w:rPr>
          <w:lang w:eastAsia="zh-TW"/>
        </w:rPr>
        <w:t>AND</w:t>
      </w:r>
      <w:r w:rsidR="00E82C1B">
        <w:rPr>
          <w:lang w:eastAsia="zh-TW"/>
        </w:rPr>
        <w:t xml:space="preserve">  </w:t>
      </w:r>
      <w:r w:rsidR="00D22F9C">
        <w:rPr>
          <w:color w:val="00B050"/>
          <w:lang w:eastAsia="zh-TW"/>
        </w:rPr>
        <w:t>--</w:t>
      </w:r>
      <w:proofErr w:type="gramEnd"/>
      <w:r w:rsidR="00E82C1B" w:rsidRPr="00E82C1B">
        <w:rPr>
          <w:color w:val="00B050"/>
          <w:lang w:eastAsia="zh-TW"/>
        </w:rPr>
        <w:t xml:space="preserve"> that perform in the show of show3judge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S2.oid = SP2.show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SP1.performance = P1.oid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SP2.performance = P2.oid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P1.piece = P2.piece </w:t>
      </w:r>
      <w:proofErr w:type="gramStart"/>
      <w:r w:rsidRPr="00FB1C02">
        <w:rPr>
          <w:lang w:eastAsia="zh-TW"/>
        </w:rPr>
        <w:t>AND</w:t>
      </w:r>
      <w:r w:rsidR="00E82C1B">
        <w:rPr>
          <w:lang w:eastAsia="zh-TW"/>
        </w:rPr>
        <w:t xml:space="preserve">  </w:t>
      </w:r>
      <w:r w:rsidR="00D22F9C">
        <w:rPr>
          <w:color w:val="00B050"/>
          <w:lang w:eastAsia="zh-TW"/>
        </w:rPr>
        <w:t>--</w:t>
      </w:r>
      <w:proofErr w:type="gramEnd"/>
      <w:r w:rsidR="00D22F9C">
        <w:rPr>
          <w:color w:val="00B050"/>
          <w:lang w:eastAsia="zh-TW"/>
        </w:rPr>
        <w:t xml:space="preserve"> </w:t>
      </w:r>
      <w:r w:rsidR="00E82C1B" w:rsidRPr="00E82C1B">
        <w:rPr>
          <w:color w:val="00B050"/>
          <w:lang w:eastAsia="zh-TW"/>
        </w:rPr>
        <w:t>with same piece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P1.contestant = C1.oid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P2.contestant = C2.oid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C1.name &lt; C2.name AND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max(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 xml:space="preserve">(P1.results) r) = </w:t>
      </w:r>
      <w:proofErr w:type="gramStart"/>
      <w:r w:rsidRPr="00FB1C02">
        <w:rPr>
          <w:lang w:eastAsia="zh-TW"/>
        </w:rPr>
        <w:t>( SELECT</w:t>
      </w:r>
      <w:proofErr w:type="gramEnd"/>
      <w:r w:rsidRPr="00FB1C02">
        <w:rPr>
          <w:lang w:eastAsia="zh-TW"/>
        </w:rPr>
        <w:t xml:space="preserve"> max(</w:t>
      </w:r>
      <w:proofErr w:type="spellStart"/>
      <w:r w:rsidRPr="00FB1C02">
        <w:rPr>
          <w:lang w:eastAsia="zh-TW"/>
        </w:rPr>
        <w:t>r.score</w:t>
      </w:r>
      <w:proofErr w:type="spellEnd"/>
      <w:r w:rsidRPr="00FB1C02">
        <w:rPr>
          <w:lang w:eastAsia="zh-TW"/>
        </w:rPr>
        <w:t xml:space="preserve">) FROM </w:t>
      </w:r>
      <w:proofErr w:type="spellStart"/>
      <w:r w:rsidRPr="00FB1C02">
        <w:rPr>
          <w:lang w:eastAsia="zh-TW"/>
        </w:rPr>
        <w:t>unnest</w:t>
      </w:r>
      <w:proofErr w:type="spellEnd"/>
      <w:r w:rsidRPr="00FB1C02">
        <w:rPr>
          <w:lang w:eastAsia="zh-TW"/>
        </w:rPr>
        <w:t>(P2.results) r)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;</w:t>
      </w:r>
      <w:r w:rsidR="00D22F9C">
        <w:rPr>
          <w:color w:val="00B050"/>
          <w:lang w:eastAsia="zh-TW"/>
        </w:rPr>
        <w:t xml:space="preserve"> --</w:t>
      </w:r>
      <w:r w:rsidR="00E82C1B" w:rsidRPr="00E82C1B">
        <w:rPr>
          <w:color w:val="00B050"/>
          <w:lang w:eastAsia="zh-TW"/>
        </w:rPr>
        <w:t xml:space="preserve"> and same max score</w:t>
      </w:r>
    </w:p>
    <w:p w:rsidR="00FB1C02" w:rsidRPr="00FB1C02" w:rsidRDefault="00FB1C02" w:rsidP="00FB1C02">
      <w:pPr>
        <w:rPr>
          <w:rFonts w:eastAsia="新細明體"/>
          <w:lang w:eastAsia="zh-TW"/>
        </w:rPr>
      </w:pPr>
    </w:p>
    <w:p w:rsidR="00583AA2" w:rsidRPr="00993718" w:rsidRDefault="00583AA2" w:rsidP="00583AA2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>SQL Query: Query 4</w:t>
      </w:r>
    </w:p>
    <w:p w:rsidR="00FB1C02" w:rsidRPr="00583AA2" w:rsidRDefault="00FB1C02" w:rsidP="00FB1C02">
      <w:pPr>
        <w:rPr>
          <w:rFonts w:eastAsia="新細明體"/>
          <w:i/>
          <w:lang w:eastAsia="zh-TW"/>
        </w:rPr>
      </w:pPr>
      <w:r w:rsidRPr="00583AA2">
        <w:rPr>
          <w:rFonts w:eastAsia="新細明體"/>
          <w:i/>
          <w:lang w:eastAsia="zh-TW"/>
        </w:rPr>
        <w:t>Find all pairs of contestants such that the first contestants has performed all the pieces of the second contestant</w:t>
      </w:r>
      <w:r w:rsidR="004F50BB" w:rsidRPr="00583AA2">
        <w:rPr>
          <w:rFonts w:eastAsia="新細明體"/>
          <w:i/>
          <w:lang w:eastAsia="zh-TW"/>
        </w:rPr>
        <w:t xml:space="preserve"> (possibly in different shows)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SELECT C1.name AS name1, C2.name AS name2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FROM Contestants C1, Contestants C2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>WHERE</w:t>
      </w:r>
    </w:p>
    <w:p w:rsidR="00FB1C02" w:rsidRPr="00E82C1B" w:rsidRDefault="00FB1C02" w:rsidP="00D36FC7">
      <w:pPr>
        <w:pStyle w:val="SQL"/>
        <w:ind w:leftChars="100" w:left="220" w:firstLineChars="50" w:firstLine="110"/>
        <w:rPr>
          <w:color w:val="00B050"/>
          <w:lang w:eastAsia="zh-TW"/>
        </w:rPr>
      </w:pPr>
      <w:r w:rsidRPr="00FB1C02">
        <w:rPr>
          <w:lang w:eastAsia="zh-TW"/>
        </w:rPr>
        <w:t xml:space="preserve"> AND NOT </w:t>
      </w:r>
      <w:proofErr w:type="gramStart"/>
      <w:r w:rsidRPr="00FB1C02">
        <w:rPr>
          <w:lang w:eastAsia="zh-TW"/>
        </w:rPr>
        <w:t>EXISTS(</w:t>
      </w:r>
      <w:proofErr w:type="gramEnd"/>
      <w:r w:rsidR="00E82C1B">
        <w:rPr>
          <w:lang w:eastAsia="zh-TW"/>
        </w:rPr>
        <w:t xml:space="preserve">  </w:t>
      </w:r>
      <w:r w:rsidR="00D22F9C">
        <w:rPr>
          <w:color w:val="00B050"/>
          <w:lang w:eastAsia="zh-TW"/>
        </w:rPr>
        <w:t>--</w:t>
      </w:r>
      <w:r w:rsidR="00E82C1B" w:rsidRPr="00E82C1B">
        <w:rPr>
          <w:color w:val="00B050"/>
          <w:lang w:eastAsia="zh-TW"/>
        </w:rPr>
        <w:t xml:space="preserve"> and not exist 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(</w:t>
      </w:r>
    </w:p>
    <w:p w:rsidR="00FB1C02" w:rsidRPr="00E82C1B" w:rsidRDefault="00FB1C02" w:rsidP="00D36FC7">
      <w:pPr>
        <w:pStyle w:val="SQL"/>
        <w:ind w:leftChars="100" w:left="220"/>
        <w:rPr>
          <w:color w:val="00B050"/>
          <w:lang w:eastAsia="zh-TW"/>
        </w:rPr>
      </w:pPr>
      <w:r w:rsidRPr="00FB1C02">
        <w:rPr>
          <w:lang w:eastAsia="zh-TW"/>
        </w:rPr>
        <w:t xml:space="preserve">      SELECT piece</w:t>
      </w:r>
      <w:r w:rsidR="00E82C1B">
        <w:rPr>
          <w:lang w:eastAsia="zh-TW"/>
        </w:rPr>
        <w:t xml:space="preserve"> </w:t>
      </w:r>
      <w:r w:rsidR="00D22F9C">
        <w:rPr>
          <w:color w:val="00B050"/>
          <w:lang w:eastAsia="zh-TW"/>
        </w:rPr>
        <w:t>--</w:t>
      </w:r>
      <w:r w:rsidR="00E82C1B" w:rsidRPr="00E82C1B">
        <w:rPr>
          <w:color w:val="00B050"/>
          <w:lang w:eastAsia="zh-TW"/>
        </w:rPr>
        <w:t xml:space="preserve"> a piece performed by C2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FROM Performances P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WHERE </w:t>
      </w:r>
      <w:proofErr w:type="spellStart"/>
      <w:r w:rsidRPr="00FB1C02">
        <w:rPr>
          <w:lang w:eastAsia="zh-TW"/>
        </w:rPr>
        <w:t>P.contestant</w:t>
      </w:r>
      <w:proofErr w:type="spellEnd"/>
      <w:r w:rsidRPr="00FB1C02">
        <w:rPr>
          <w:lang w:eastAsia="zh-TW"/>
        </w:rPr>
        <w:t xml:space="preserve"> = C2.oid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)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EXCEPT</w:t>
      </w:r>
      <w:r w:rsidR="00E82C1B">
        <w:rPr>
          <w:lang w:eastAsia="zh-TW"/>
        </w:rPr>
        <w:t xml:space="preserve">   </w:t>
      </w:r>
      <w:r w:rsidR="00D22F9C">
        <w:rPr>
          <w:color w:val="00B050"/>
          <w:lang w:eastAsia="zh-TW"/>
        </w:rPr>
        <w:t xml:space="preserve">-- </w:t>
      </w:r>
      <w:r w:rsidR="00E82C1B" w:rsidRPr="00E82C1B">
        <w:rPr>
          <w:color w:val="00B050"/>
          <w:lang w:eastAsia="zh-TW"/>
        </w:rPr>
        <w:t>but not performed by C1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(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SELECT piece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FROM Performances P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  WHERE </w:t>
      </w:r>
      <w:proofErr w:type="spellStart"/>
      <w:r w:rsidRPr="00FB1C02">
        <w:rPr>
          <w:lang w:eastAsia="zh-TW"/>
        </w:rPr>
        <w:t>P.contestant</w:t>
      </w:r>
      <w:proofErr w:type="spellEnd"/>
      <w:r w:rsidRPr="00FB1C02">
        <w:rPr>
          <w:lang w:eastAsia="zh-TW"/>
        </w:rPr>
        <w:t xml:space="preserve"> = C1.oid</w:t>
      </w:r>
    </w:p>
    <w:p w:rsidR="00FB1C02" w:rsidRP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  )</w:t>
      </w:r>
    </w:p>
    <w:p w:rsidR="00FB1C02" w:rsidRDefault="00FB1C02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)</w:t>
      </w:r>
      <w:r w:rsidR="004F50BB">
        <w:rPr>
          <w:lang w:eastAsia="zh-TW"/>
        </w:rPr>
        <w:t xml:space="preserve"> AND</w:t>
      </w:r>
    </w:p>
    <w:p w:rsidR="004F50BB" w:rsidRPr="00FB1C02" w:rsidRDefault="004F50BB" w:rsidP="00D36FC7">
      <w:pPr>
        <w:pStyle w:val="SQL"/>
        <w:ind w:leftChars="100" w:left="220"/>
        <w:rPr>
          <w:lang w:eastAsia="zh-TW"/>
        </w:rPr>
      </w:pPr>
      <w:r w:rsidRPr="00FB1C02">
        <w:rPr>
          <w:lang w:eastAsia="zh-TW"/>
        </w:rPr>
        <w:t xml:space="preserve">  </w:t>
      </w:r>
      <w:proofErr w:type="gramStart"/>
      <w:r>
        <w:rPr>
          <w:lang w:eastAsia="zh-TW"/>
        </w:rPr>
        <w:t>C1.name !</w:t>
      </w:r>
      <w:proofErr w:type="gramEnd"/>
      <w:r>
        <w:rPr>
          <w:lang w:eastAsia="zh-TW"/>
        </w:rPr>
        <w:t>= C2.name</w:t>
      </w:r>
    </w:p>
    <w:p w:rsidR="00FB1C02" w:rsidRPr="00FB1C02" w:rsidRDefault="00FB1C02" w:rsidP="003B6C77">
      <w:pPr>
        <w:pStyle w:val="SQL"/>
        <w:rPr>
          <w:lang w:eastAsia="zh-TW"/>
        </w:rPr>
      </w:pPr>
      <w:r w:rsidRPr="00FB1C02">
        <w:rPr>
          <w:lang w:eastAsia="zh-TW"/>
        </w:rPr>
        <w:t>;</w:t>
      </w:r>
    </w:p>
    <w:p w:rsidR="00FB1C02" w:rsidRPr="00FB1C02" w:rsidRDefault="00FB1C02" w:rsidP="003B6C77">
      <w:pPr>
        <w:pStyle w:val="SQL"/>
        <w:rPr>
          <w:lang w:eastAsia="zh-TW"/>
        </w:rPr>
      </w:pPr>
    </w:p>
    <w:p w:rsidR="00D56FB4" w:rsidRPr="00993718" w:rsidRDefault="00D56FB4" w:rsidP="00D56FB4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t>SQL Query: Query 5</w:t>
      </w:r>
    </w:p>
    <w:p w:rsidR="00E82C1B" w:rsidRPr="00D56FB4" w:rsidRDefault="00FB1C02" w:rsidP="00FB1C02">
      <w:pPr>
        <w:rPr>
          <w:rFonts w:eastAsia="新細明體"/>
          <w:i/>
          <w:lang w:eastAsia="zh-TW"/>
        </w:rPr>
      </w:pPr>
      <w:r w:rsidRPr="00D56FB4">
        <w:rPr>
          <w:rFonts w:eastAsia="新細明體"/>
          <w:i/>
          <w:lang w:eastAsia="zh-TW"/>
        </w:rPr>
        <w:t>Find all chained co-auditions</w:t>
      </w:r>
      <w:r w:rsidR="00D56FB4" w:rsidRPr="00D56FB4">
        <w:rPr>
          <w:rFonts w:eastAsia="新細明體"/>
          <w:i/>
          <w:lang w:eastAsia="zh-TW"/>
        </w:rPr>
        <w:t xml:space="preserve">. A chained </w:t>
      </w:r>
      <w:proofErr w:type="gramStart"/>
      <w:r w:rsidR="00D56FB4" w:rsidRPr="00D56FB4">
        <w:rPr>
          <w:rFonts w:eastAsia="新細明體"/>
          <w:i/>
          <w:lang w:eastAsia="zh-TW"/>
        </w:rPr>
        <w:t>co-auditions</w:t>
      </w:r>
      <w:proofErr w:type="gramEnd"/>
      <w:r w:rsidR="00D56FB4" w:rsidRPr="00D56FB4">
        <w:rPr>
          <w:rFonts w:eastAsia="新細明體"/>
          <w:i/>
          <w:lang w:eastAsia="zh-TW"/>
        </w:rPr>
        <w:t xml:space="preserve"> is the transitive closure of the following binary relation: X and Y (directly) co-auditioned </w:t>
      </w:r>
      <w:proofErr w:type="spellStart"/>
      <w:r w:rsidR="00D56FB4" w:rsidRPr="00D56FB4">
        <w:rPr>
          <w:rFonts w:eastAsia="新細明體"/>
          <w:i/>
          <w:lang w:eastAsia="zh-TW"/>
        </w:rPr>
        <w:t>iff</w:t>
      </w:r>
      <w:proofErr w:type="spellEnd"/>
      <w:r w:rsidR="00D56FB4" w:rsidRPr="00D56FB4">
        <w:rPr>
          <w:rFonts w:eastAsia="新細明體"/>
          <w:i/>
          <w:lang w:eastAsia="zh-TW"/>
        </w:rPr>
        <w:t xml:space="preserve"> they both performed the same piece in the same show and got the same score from at least one (same) judge. Thus, a chained co-audition can be either a direct or an indirect co-audition</w:t>
      </w:r>
    </w:p>
    <w:p w:rsidR="00D03B8A" w:rsidRDefault="00FB1C02" w:rsidP="00980954">
      <w:pPr>
        <w:pStyle w:val="SQL"/>
        <w:ind w:firstLine="708"/>
        <w:rPr>
          <w:lang w:eastAsia="zh-TW"/>
        </w:rPr>
      </w:pPr>
      <w:r w:rsidRPr="00FB1C02">
        <w:rPr>
          <w:lang w:eastAsia="zh-TW"/>
        </w:rPr>
        <w:t xml:space="preserve">SELECT * FROM </w:t>
      </w:r>
      <w:proofErr w:type="spellStart"/>
      <w:r w:rsidRPr="00FB1C02">
        <w:rPr>
          <w:lang w:eastAsia="zh-TW"/>
        </w:rPr>
        <w:t>Coaudition</w:t>
      </w:r>
      <w:proofErr w:type="spellEnd"/>
      <w:r w:rsidRPr="00FB1C02">
        <w:rPr>
          <w:lang w:eastAsia="zh-TW"/>
        </w:rPr>
        <w:t xml:space="preserve"> C WHERE C.name1&lt;C.name2;</w:t>
      </w:r>
    </w:p>
    <w:p w:rsidR="00D03B8A" w:rsidRDefault="00D03B8A">
      <w:pPr>
        <w:rPr>
          <w:rFonts w:ascii="SimSun-ExtB" w:eastAsia="SimSun-ExtB" w:hAnsi="SimSun-ExtB"/>
          <w:lang w:eastAsia="zh-TW"/>
        </w:rPr>
      </w:pPr>
      <w:r>
        <w:rPr>
          <w:lang w:eastAsia="zh-TW"/>
        </w:rPr>
        <w:br w:type="page"/>
      </w:r>
    </w:p>
    <w:p w:rsidR="00070D8E" w:rsidRPr="00993718" w:rsidRDefault="00070D8E" w:rsidP="00070D8E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r>
        <w:rPr>
          <w:rFonts w:eastAsia="新細明體"/>
          <w:b/>
          <w:sz w:val="36"/>
          <w:szCs w:val="36"/>
          <w:lang w:eastAsia="zh-TW"/>
        </w:rPr>
        <w:lastRenderedPageBreak/>
        <w:t>Installation guide &amp; Web Interface</w:t>
      </w:r>
    </w:p>
    <w:p w:rsidR="00070D8E" w:rsidRDefault="00D03B8A" w:rsidP="00F25D62">
      <w:pPr>
        <w:rPr>
          <w:lang w:eastAsia="zh-TW"/>
        </w:rPr>
      </w:pPr>
      <w:r>
        <w:rPr>
          <w:lang w:eastAsia="zh-TW"/>
        </w:rPr>
        <w:t xml:space="preserve">To have everything ready, you need to have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ready. Create a database under the name </w:t>
      </w:r>
      <w:proofErr w:type="spellStart"/>
      <w:proofErr w:type="gramStart"/>
      <w:r w:rsidRPr="00D03B8A">
        <w:rPr>
          <w:rStyle w:val="SQLChar"/>
        </w:rPr>
        <w:t>tss</w:t>
      </w:r>
      <w:proofErr w:type="spellEnd"/>
      <w:proofErr w:type="gramEnd"/>
      <w:r>
        <w:rPr>
          <w:lang w:eastAsia="zh-TW"/>
        </w:rPr>
        <w:t xml:space="preserve">, on port 5432. The user name and password should be </w:t>
      </w:r>
      <w:proofErr w:type="spellStart"/>
      <w:r w:rsidRPr="00D03B8A">
        <w:rPr>
          <w:rStyle w:val="SQLChar"/>
        </w:rPr>
        <w:t>kinsumliu</w:t>
      </w:r>
      <w:proofErr w:type="spellEnd"/>
      <w:r>
        <w:rPr>
          <w:lang w:eastAsia="zh-TW"/>
        </w:rPr>
        <w:t xml:space="preserve"> and </w:t>
      </w:r>
      <w:r w:rsidRPr="00D03B8A">
        <w:rPr>
          <w:rStyle w:val="SQLChar"/>
        </w:rPr>
        <w:t>pw</w:t>
      </w:r>
      <w:r>
        <w:rPr>
          <w:lang w:eastAsia="zh-TW"/>
        </w:rPr>
        <w:t>. Otherwise, my java code won</w:t>
      </w:r>
      <w:r w:rsidR="00FB4B8D">
        <w:rPr>
          <w:lang w:eastAsia="zh-TW"/>
        </w:rPr>
        <w:t>’</w:t>
      </w:r>
      <w:r>
        <w:rPr>
          <w:lang w:eastAsia="zh-TW"/>
        </w:rPr>
        <w:t>t be able to connect to the database.</w:t>
      </w:r>
    </w:p>
    <w:p w:rsidR="00D03B8A" w:rsidRDefault="00D03B8A" w:rsidP="00F25D62">
      <w:pPr>
        <w:rPr>
          <w:lang w:eastAsia="zh-TW"/>
        </w:rPr>
      </w:pPr>
    </w:p>
    <w:p w:rsidR="00D03B8A" w:rsidRDefault="00D03B8A" w:rsidP="00F25D62">
      <w:pPr>
        <w:rPr>
          <w:lang w:eastAsia="zh-TW"/>
        </w:rPr>
      </w:pPr>
      <w:r>
        <w:rPr>
          <w:lang w:eastAsia="zh-TW"/>
        </w:rPr>
        <w:t xml:space="preserve">For web interface, we need Apache Tomcat, the </w:t>
      </w:r>
      <w:proofErr w:type="spellStart"/>
      <w:r>
        <w:rPr>
          <w:lang w:eastAsia="zh-TW"/>
        </w:rPr>
        <w:t>postgresql</w:t>
      </w:r>
      <w:proofErr w:type="spellEnd"/>
      <w:r>
        <w:rPr>
          <w:lang w:eastAsia="zh-TW"/>
        </w:rPr>
        <w:t xml:space="preserve"> JDBC driver, Eclipse EE and my source code which is an eclipse dynamic web project. The landing page looks like this with 5 links that execute the 5 SQL queries:</w:t>
      </w:r>
    </w:p>
    <w:p w:rsidR="00D03B8A" w:rsidRDefault="00D03B8A" w:rsidP="00F25D62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43C91FC8" wp14:editId="15D50B02">
            <wp:extent cx="5934075" cy="2076450"/>
            <wp:effectExtent l="0" t="0" r="9525" b="0"/>
            <wp:docPr id="1" name="Picture 1" descr="C:\Users\Steven\Dropbox\Workspace\db\project2\la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ropbox\Workspace\db\project2\lan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F0" w:rsidRDefault="00D03B8A">
      <w:pPr>
        <w:rPr>
          <w:lang w:eastAsia="zh-TW"/>
        </w:rPr>
      </w:pPr>
      <w:r>
        <w:rPr>
          <w:lang w:eastAsia="zh-TW"/>
        </w:rPr>
        <w:t>If you click one of these links, it directs to a page that displays the result:</w:t>
      </w:r>
    </w:p>
    <w:p w:rsidR="00017CF0" w:rsidRDefault="00017CF0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5FF2A384" wp14:editId="7A77F8C9">
            <wp:extent cx="5943600" cy="2000250"/>
            <wp:effectExtent l="0" t="0" r="0" b="0"/>
            <wp:docPr id="2" name="Picture 2" descr="C:\Users\Steven\Dropbox\Workspace\db\project2\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n\Dropbox\Workspace\db\project2\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F0" w:rsidRDefault="00017CF0">
      <w:pPr>
        <w:rPr>
          <w:lang w:eastAsia="zh-TW"/>
        </w:rPr>
      </w:pPr>
      <w:r>
        <w:rPr>
          <w:lang w:eastAsia="zh-TW"/>
        </w:rPr>
        <w:br w:type="page"/>
      </w:r>
    </w:p>
    <w:p w:rsidR="00070D8E" w:rsidRPr="00993718" w:rsidRDefault="00070D8E" w:rsidP="00070D8E">
      <w:pPr>
        <w:pBdr>
          <w:bottom w:val="single" w:sz="4" w:space="1" w:color="auto"/>
        </w:pBdr>
        <w:rPr>
          <w:rFonts w:eastAsia="新細明體"/>
          <w:b/>
          <w:sz w:val="36"/>
          <w:szCs w:val="36"/>
          <w:lang w:eastAsia="zh-TW"/>
        </w:rPr>
      </w:pPr>
      <w:bookmarkStart w:id="0" w:name="_GoBack"/>
      <w:bookmarkEnd w:id="0"/>
      <w:r>
        <w:rPr>
          <w:rFonts w:eastAsia="新細明體"/>
          <w:b/>
          <w:sz w:val="36"/>
          <w:szCs w:val="36"/>
          <w:lang w:eastAsia="zh-TW"/>
        </w:rPr>
        <w:lastRenderedPageBreak/>
        <w:t>Teaming</w:t>
      </w:r>
    </w:p>
    <w:p w:rsidR="00070D8E" w:rsidRDefault="00070D8E" w:rsidP="00070D8E">
      <w:pPr>
        <w:rPr>
          <w:lang w:eastAsia="zh-TW"/>
        </w:rPr>
      </w:pPr>
      <w:r>
        <w:rPr>
          <w:lang w:eastAsia="zh-TW"/>
        </w:rPr>
        <w:t>Division of labor</w:t>
      </w:r>
    </w:p>
    <w:p w:rsidR="00FB4B8D" w:rsidRDefault="00FB4B8D" w:rsidP="00070D8E">
      <w:pPr>
        <w:rPr>
          <w:lang w:eastAsia="zh-TW"/>
        </w:rPr>
      </w:pPr>
      <w:proofErr w:type="spellStart"/>
      <w:r>
        <w:rPr>
          <w:lang w:eastAsia="zh-TW"/>
        </w:rPr>
        <w:t>Hao-Tsung</w:t>
      </w:r>
      <w:proofErr w:type="spellEnd"/>
      <w:r>
        <w:rPr>
          <w:lang w:eastAsia="zh-TW"/>
        </w:rPr>
        <w:t xml:space="preserve"> Yang: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Problem understanding,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Java discussion,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Schema </w:t>
      </w:r>
      <w:r w:rsidR="00877D1A">
        <w:rPr>
          <w:lang w:eastAsia="zh-TW"/>
        </w:rPr>
        <w:t>building</w:t>
      </w:r>
      <w:r>
        <w:rPr>
          <w:lang w:eastAsia="zh-TW"/>
        </w:rPr>
        <w:t xml:space="preserve">,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Query building, and </w:t>
      </w:r>
    </w:p>
    <w:p w:rsidR="00FB4B8D" w:rsidRDefault="00FB4B8D" w:rsidP="00FB4B8D">
      <w:pPr>
        <w:ind w:leftChars="100" w:left="220"/>
        <w:rPr>
          <w:lang w:eastAsia="zh-TW"/>
        </w:rPr>
      </w:pPr>
      <w:proofErr w:type="gramStart"/>
      <w:r>
        <w:rPr>
          <w:lang w:eastAsia="zh-TW"/>
        </w:rPr>
        <w:t>Report draft.</w:t>
      </w:r>
      <w:proofErr w:type="gramEnd"/>
    </w:p>
    <w:p w:rsidR="00FB4B8D" w:rsidRDefault="00FB4B8D" w:rsidP="00070D8E">
      <w:pPr>
        <w:rPr>
          <w:lang w:eastAsia="zh-TW"/>
        </w:rPr>
      </w:pPr>
      <w:r>
        <w:rPr>
          <w:lang w:eastAsia="zh-TW"/>
        </w:rPr>
        <w:t>Ki</w:t>
      </w:r>
      <w:r w:rsidR="004E006D">
        <w:rPr>
          <w:lang w:eastAsia="zh-TW"/>
        </w:rPr>
        <w:t>n</w:t>
      </w:r>
      <w:r>
        <w:rPr>
          <w:lang w:eastAsia="zh-TW"/>
        </w:rPr>
        <w:t xml:space="preserve"> Sum Liu: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Problem understanding,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Schema </w:t>
      </w:r>
      <w:r w:rsidR="00877D1A">
        <w:rPr>
          <w:lang w:eastAsia="zh-TW"/>
        </w:rPr>
        <w:t>building</w:t>
      </w:r>
      <w:r>
        <w:rPr>
          <w:lang w:eastAsia="zh-TW"/>
        </w:rPr>
        <w:t xml:space="preserve">,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 xml:space="preserve">Java building, </w:t>
      </w:r>
    </w:p>
    <w:p w:rsidR="00FB4B8D" w:rsidRDefault="00FB4B8D" w:rsidP="00FB4B8D">
      <w:pPr>
        <w:ind w:leftChars="100" w:left="220"/>
        <w:rPr>
          <w:lang w:eastAsia="zh-TW"/>
        </w:rPr>
      </w:pPr>
      <w:r>
        <w:rPr>
          <w:lang w:eastAsia="zh-TW"/>
        </w:rPr>
        <w:t>Query building, and</w:t>
      </w:r>
    </w:p>
    <w:p w:rsidR="00FB4B8D" w:rsidRPr="003B6C77" w:rsidRDefault="00FB4B8D" w:rsidP="00FB4B8D">
      <w:pPr>
        <w:ind w:leftChars="100" w:left="220"/>
        <w:rPr>
          <w:rFonts w:eastAsia="SimSun-ExtB"/>
          <w:lang w:eastAsia="zh-TW"/>
        </w:rPr>
      </w:pPr>
      <w:proofErr w:type="gramStart"/>
      <w:r>
        <w:rPr>
          <w:lang w:eastAsia="zh-TW"/>
        </w:rPr>
        <w:t>Report modifier.</w:t>
      </w:r>
      <w:proofErr w:type="gramEnd"/>
    </w:p>
    <w:sectPr w:rsidR="00FB4B8D" w:rsidRPr="003B6C7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37744B2"/>
    <w:multiLevelType w:val="hybridMultilevel"/>
    <w:tmpl w:val="1DA80D8A"/>
    <w:lvl w:ilvl="0" w:tplc="E912E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F94F89"/>
    <w:multiLevelType w:val="hybridMultilevel"/>
    <w:tmpl w:val="0C06B0F4"/>
    <w:lvl w:ilvl="0" w:tplc="82880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CA35FC"/>
    <w:multiLevelType w:val="hybridMultilevel"/>
    <w:tmpl w:val="542A55D8"/>
    <w:lvl w:ilvl="0" w:tplc="D514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5A41E8"/>
    <w:multiLevelType w:val="hybridMultilevel"/>
    <w:tmpl w:val="FEDE0D64"/>
    <w:lvl w:ilvl="0" w:tplc="EE62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EE"/>
    <w:rsid w:val="0001332B"/>
    <w:rsid w:val="00017CF0"/>
    <w:rsid w:val="00064FAD"/>
    <w:rsid w:val="00066DE4"/>
    <w:rsid w:val="00070D8E"/>
    <w:rsid w:val="00092FEF"/>
    <w:rsid w:val="000C6EE0"/>
    <w:rsid w:val="001110D0"/>
    <w:rsid w:val="001371AF"/>
    <w:rsid w:val="00165946"/>
    <w:rsid w:val="00181E8C"/>
    <w:rsid w:val="00220510"/>
    <w:rsid w:val="00283EC6"/>
    <w:rsid w:val="002E3739"/>
    <w:rsid w:val="0032319E"/>
    <w:rsid w:val="003308F0"/>
    <w:rsid w:val="003B6C77"/>
    <w:rsid w:val="0040136B"/>
    <w:rsid w:val="004A73DC"/>
    <w:rsid w:val="004B4CEE"/>
    <w:rsid w:val="004E006D"/>
    <w:rsid w:val="004E63C7"/>
    <w:rsid w:val="004F50BB"/>
    <w:rsid w:val="00572D0D"/>
    <w:rsid w:val="00583AA2"/>
    <w:rsid w:val="006878E4"/>
    <w:rsid w:val="0071783A"/>
    <w:rsid w:val="00773077"/>
    <w:rsid w:val="007E6054"/>
    <w:rsid w:val="007F2356"/>
    <w:rsid w:val="00843884"/>
    <w:rsid w:val="00844670"/>
    <w:rsid w:val="00877D1A"/>
    <w:rsid w:val="008C7092"/>
    <w:rsid w:val="009670DC"/>
    <w:rsid w:val="0097492F"/>
    <w:rsid w:val="00980954"/>
    <w:rsid w:val="00993718"/>
    <w:rsid w:val="009D059D"/>
    <w:rsid w:val="00A576AA"/>
    <w:rsid w:val="00B86D7F"/>
    <w:rsid w:val="00B96996"/>
    <w:rsid w:val="00C74756"/>
    <w:rsid w:val="00C76AC1"/>
    <w:rsid w:val="00CD0F25"/>
    <w:rsid w:val="00D03B8A"/>
    <w:rsid w:val="00D22F9C"/>
    <w:rsid w:val="00D248A3"/>
    <w:rsid w:val="00D36FC7"/>
    <w:rsid w:val="00D56FB4"/>
    <w:rsid w:val="00E038EA"/>
    <w:rsid w:val="00E0660A"/>
    <w:rsid w:val="00E82C1B"/>
    <w:rsid w:val="00EA0711"/>
    <w:rsid w:val="00EF528D"/>
    <w:rsid w:val="00F04174"/>
    <w:rsid w:val="00F25D62"/>
    <w:rsid w:val="00FB1C02"/>
    <w:rsid w:val="00FB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rsid w:val="00773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17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4"/>
    <w:rPr>
      <w:rFonts w:asciiTheme="majorHAnsi" w:eastAsiaTheme="majorEastAsia" w:hAnsiTheme="majorHAnsi" w:cstheme="majorBidi"/>
      <w:sz w:val="16"/>
      <w:szCs w:val="16"/>
    </w:rPr>
  </w:style>
  <w:style w:type="paragraph" w:customStyle="1" w:styleId="SQL">
    <w:name w:val="SQL"/>
    <w:basedOn w:val="NoSpacing"/>
    <w:link w:val="SQLChar"/>
    <w:autoRedefine/>
    <w:qFormat/>
    <w:rsid w:val="003B6C77"/>
    <w:rPr>
      <w:rFonts w:ascii="SimSun-ExtB" w:eastAsia="SimSun-ExtB" w:hAnsi="SimSun-ExtB"/>
    </w:rPr>
  </w:style>
  <w:style w:type="character" w:customStyle="1" w:styleId="NoSpacingChar">
    <w:name w:val="No Spacing Char"/>
    <w:basedOn w:val="DefaultParagraphFont"/>
    <w:link w:val="NoSpacing"/>
    <w:uiPriority w:val="1"/>
    <w:rsid w:val="00773077"/>
  </w:style>
  <w:style w:type="character" w:customStyle="1" w:styleId="SQLChar">
    <w:name w:val="SQL Char"/>
    <w:basedOn w:val="NoSpacingChar"/>
    <w:link w:val="SQL"/>
    <w:rsid w:val="003B6C77"/>
    <w:rPr>
      <w:rFonts w:ascii="SimSun-ExtB" w:eastAsia="SimSun-ExtB" w:hAnsi="SimSun-Ext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rsid w:val="007730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17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4"/>
    <w:rPr>
      <w:rFonts w:asciiTheme="majorHAnsi" w:eastAsiaTheme="majorEastAsia" w:hAnsiTheme="majorHAnsi" w:cstheme="majorBidi"/>
      <w:sz w:val="16"/>
      <w:szCs w:val="16"/>
    </w:rPr>
  </w:style>
  <w:style w:type="paragraph" w:customStyle="1" w:styleId="SQL">
    <w:name w:val="SQL"/>
    <w:basedOn w:val="NoSpacing"/>
    <w:link w:val="SQLChar"/>
    <w:autoRedefine/>
    <w:qFormat/>
    <w:rsid w:val="003B6C77"/>
    <w:rPr>
      <w:rFonts w:ascii="SimSun-ExtB" w:eastAsia="SimSun-ExtB" w:hAnsi="SimSun-ExtB"/>
    </w:rPr>
  </w:style>
  <w:style w:type="character" w:customStyle="1" w:styleId="NoSpacingChar">
    <w:name w:val="No Spacing Char"/>
    <w:basedOn w:val="DefaultParagraphFont"/>
    <w:link w:val="NoSpacing"/>
    <w:uiPriority w:val="1"/>
    <w:rsid w:val="00773077"/>
  </w:style>
  <w:style w:type="character" w:customStyle="1" w:styleId="SQLChar">
    <w:name w:val="SQL Char"/>
    <w:basedOn w:val="NoSpacingChar"/>
    <w:link w:val="SQL"/>
    <w:rsid w:val="003B6C77"/>
    <w:rPr>
      <w:rFonts w:ascii="SimSun-ExtB" w:eastAsia="SimSun-ExtB" w:hAnsi="SimSun-Ext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12_000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10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Hao-Tsung Yang</dc:creator>
  <cp:lastModifiedBy>Steven</cp:lastModifiedBy>
  <cp:revision>2</cp:revision>
  <cp:lastPrinted>2014-11-05T05:20:00Z</cp:lastPrinted>
  <dcterms:created xsi:type="dcterms:W3CDTF">2014-11-05T15:36:00Z</dcterms:created>
  <dcterms:modified xsi:type="dcterms:W3CDTF">2014-11-05T15:36:00Z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